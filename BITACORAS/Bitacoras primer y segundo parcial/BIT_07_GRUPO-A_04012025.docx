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2"/>
        <w:gridCol w:w="1843"/>
        <w:gridCol w:w="1559"/>
        <w:gridCol w:w="1417"/>
        <w:gridCol w:w="1276"/>
        <w:gridCol w:w="709"/>
        <w:gridCol w:w="567"/>
      </w:tblGrid>
      <w:tr w:rsidR="00DE4088" w:rsidRPr="007B5F67" w14:paraId="6BED5ABE" w14:textId="77777777" w:rsidTr="007B5F67">
        <w:tc>
          <w:tcPr>
            <w:tcW w:w="9356" w:type="dxa"/>
            <w:gridSpan w:val="6"/>
            <w:shd w:val="clear" w:color="auto" w:fill="A6A6A6"/>
            <w:vAlign w:val="center"/>
          </w:tcPr>
          <w:p w14:paraId="053703B9" w14:textId="77777777" w:rsidR="00DE4088" w:rsidRPr="007B5F67" w:rsidRDefault="00DE4088" w:rsidP="003E2F6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B5F67">
              <w:rPr>
                <w:rFonts w:ascii="Arial" w:hAnsi="Arial" w:cs="Arial"/>
                <w:b/>
                <w:sz w:val="24"/>
                <w:szCs w:val="24"/>
              </w:rPr>
              <w:t>MINUTA DE REUNIÓN</w:t>
            </w:r>
          </w:p>
        </w:tc>
        <w:tc>
          <w:tcPr>
            <w:tcW w:w="567" w:type="dxa"/>
            <w:shd w:val="clear" w:color="auto" w:fill="D9D9D9"/>
            <w:vAlign w:val="center"/>
          </w:tcPr>
          <w:p w14:paraId="2A968808" w14:textId="42CF7B68" w:rsidR="00DE4088" w:rsidRPr="007B5F67" w:rsidRDefault="00D74C31" w:rsidP="00FA1E8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5</w:t>
            </w:r>
            <w:r w:rsidR="00E373E7" w:rsidRPr="00F9521E">
              <w:rPr>
                <w:rFonts w:ascii="Arial" w:hAnsi="Arial" w:cs="Arial"/>
                <w:b/>
                <w:sz w:val="24"/>
                <w:szCs w:val="24"/>
              </w:rPr>
              <w:t>n</w:t>
            </w:r>
          </w:p>
        </w:tc>
      </w:tr>
      <w:tr w:rsidR="00DE4088" w:rsidRPr="007B5F67" w14:paraId="2A04E4D8" w14:textId="77777777" w:rsidTr="00EF74DB">
        <w:tc>
          <w:tcPr>
            <w:tcW w:w="2552" w:type="dxa"/>
            <w:shd w:val="clear" w:color="auto" w:fill="D9D9D9"/>
            <w:vAlign w:val="center"/>
          </w:tcPr>
          <w:p w14:paraId="0BBF21F0" w14:textId="77777777" w:rsidR="00DE4088" w:rsidRPr="007B5F67" w:rsidRDefault="004C3BA6" w:rsidP="00DE408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Tema</w:t>
            </w:r>
            <w:r w:rsidR="00EF74DB">
              <w:rPr>
                <w:rFonts w:ascii="Arial" w:hAnsi="Arial" w:cs="Arial"/>
                <w:b/>
              </w:rPr>
              <w:t xml:space="preserve"> de la Reunión:</w:t>
            </w:r>
          </w:p>
        </w:tc>
        <w:tc>
          <w:tcPr>
            <w:tcW w:w="7371" w:type="dxa"/>
            <w:gridSpan w:val="6"/>
            <w:vAlign w:val="center"/>
          </w:tcPr>
          <w:p w14:paraId="3E85B1DB" w14:textId="59882EE6" w:rsidR="00DE4088" w:rsidRPr="00485842" w:rsidRDefault="00980EA1" w:rsidP="004C3BA6">
            <w:pPr>
              <w:rPr>
                <w:rFonts w:ascii="Arial" w:hAnsi="Arial" w:cs="Arial"/>
                <w:iCs/>
              </w:rPr>
            </w:pPr>
            <w:r w:rsidRPr="00980EA1">
              <w:rPr>
                <w:rFonts w:ascii="Arial" w:hAnsi="Arial" w:cs="Arial"/>
                <w:iCs/>
              </w:rPr>
              <w:t>Establecimiento del plan de mantenimiento del sistema</w:t>
            </w:r>
          </w:p>
        </w:tc>
      </w:tr>
      <w:tr w:rsidR="00EF74DB" w:rsidRPr="007B5F67" w14:paraId="319A00AC" w14:textId="77777777" w:rsidTr="00EF74DB">
        <w:tc>
          <w:tcPr>
            <w:tcW w:w="2552" w:type="dxa"/>
            <w:shd w:val="clear" w:color="auto" w:fill="D9D9D9"/>
            <w:vAlign w:val="center"/>
          </w:tcPr>
          <w:p w14:paraId="18CBF47C" w14:textId="77777777" w:rsidR="00EF74DB" w:rsidRPr="007B5F67" w:rsidRDefault="00EF74DB" w:rsidP="004321C1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Institución/es:</w:t>
            </w:r>
          </w:p>
        </w:tc>
        <w:tc>
          <w:tcPr>
            <w:tcW w:w="7371" w:type="dxa"/>
            <w:gridSpan w:val="6"/>
            <w:vAlign w:val="center"/>
          </w:tcPr>
          <w:p w14:paraId="636EED7F" w14:textId="77777777" w:rsidR="00EF74DB" w:rsidRPr="00485842" w:rsidRDefault="00F81143" w:rsidP="004321C1">
            <w:pPr>
              <w:rPr>
                <w:rFonts w:ascii="Arial" w:hAnsi="Arial" w:cs="Arial"/>
                <w:iCs/>
              </w:rPr>
            </w:pPr>
            <w:r w:rsidRPr="00485842">
              <w:rPr>
                <w:rFonts w:ascii="Arial" w:hAnsi="Arial" w:cs="Arial"/>
                <w:iCs/>
              </w:rPr>
              <w:t xml:space="preserve">Universidad de Guayaquil </w:t>
            </w:r>
          </w:p>
        </w:tc>
      </w:tr>
      <w:tr w:rsidR="00EF74DB" w:rsidRPr="007B5F67" w14:paraId="28F841F8" w14:textId="77777777" w:rsidTr="00EF74DB">
        <w:tc>
          <w:tcPr>
            <w:tcW w:w="2552" w:type="dxa"/>
            <w:shd w:val="clear" w:color="auto" w:fill="D9D9D9"/>
            <w:vAlign w:val="center"/>
          </w:tcPr>
          <w:p w14:paraId="7C1890A9" w14:textId="77777777" w:rsidR="00EF74DB" w:rsidRPr="007B5F67" w:rsidRDefault="00EF74DB" w:rsidP="00DE4088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Autor:</w:t>
            </w:r>
          </w:p>
        </w:tc>
        <w:tc>
          <w:tcPr>
            <w:tcW w:w="7371" w:type="dxa"/>
            <w:gridSpan w:val="6"/>
            <w:vAlign w:val="center"/>
          </w:tcPr>
          <w:p w14:paraId="55729CDA" w14:textId="033ECE9B" w:rsidR="00EF74DB" w:rsidRPr="00485842" w:rsidRDefault="005424E6" w:rsidP="00F94683">
            <w:pPr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Manjarres Alarcón Hillary</w:t>
            </w:r>
          </w:p>
        </w:tc>
      </w:tr>
      <w:tr w:rsidR="00EF74DB" w:rsidRPr="007B5F67" w14:paraId="06C4A2C5" w14:textId="77777777" w:rsidTr="00EF74DB">
        <w:tc>
          <w:tcPr>
            <w:tcW w:w="2552" w:type="dxa"/>
            <w:shd w:val="clear" w:color="auto" w:fill="D9D9D9"/>
            <w:vAlign w:val="center"/>
          </w:tcPr>
          <w:p w14:paraId="57079AB6" w14:textId="77777777" w:rsidR="00EF74DB" w:rsidRPr="007B5F67" w:rsidRDefault="00EF74DB" w:rsidP="00DE4088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Fecha:</w:t>
            </w:r>
          </w:p>
        </w:tc>
        <w:tc>
          <w:tcPr>
            <w:tcW w:w="1843" w:type="dxa"/>
            <w:vAlign w:val="center"/>
          </w:tcPr>
          <w:p w14:paraId="59C72D3B" w14:textId="295C797D" w:rsidR="00EF74DB" w:rsidRPr="00485842" w:rsidRDefault="00980EA1" w:rsidP="00DE4088">
            <w:pPr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04/01/2025</w:t>
            </w:r>
          </w:p>
        </w:tc>
        <w:tc>
          <w:tcPr>
            <w:tcW w:w="1559" w:type="dxa"/>
            <w:shd w:val="clear" w:color="auto" w:fill="D9D9D9"/>
            <w:vAlign w:val="center"/>
          </w:tcPr>
          <w:p w14:paraId="491F069A" w14:textId="77777777" w:rsidR="00EF74DB" w:rsidRPr="00485842" w:rsidRDefault="00EF74DB" w:rsidP="00DE4088">
            <w:pPr>
              <w:rPr>
                <w:rFonts w:ascii="Arial" w:hAnsi="Arial" w:cs="Arial"/>
                <w:b/>
                <w:iCs/>
              </w:rPr>
            </w:pPr>
            <w:r w:rsidRPr="00485842">
              <w:rPr>
                <w:rFonts w:ascii="Arial" w:hAnsi="Arial" w:cs="Arial"/>
                <w:b/>
                <w:iCs/>
              </w:rPr>
              <w:t>Hora Inicio:</w:t>
            </w:r>
          </w:p>
        </w:tc>
        <w:tc>
          <w:tcPr>
            <w:tcW w:w="1417" w:type="dxa"/>
            <w:vAlign w:val="center"/>
          </w:tcPr>
          <w:p w14:paraId="464D1770" w14:textId="77777777" w:rsidR="00EF74DB" w:rsidRPr="00485842" w:rsidRDefault="00F81143" w:rsidP="00DE4088">
            <w:pPr>
              <w:rPr>
                <w:rFonts w:ascii="Arial" w:hAnsi="Arial" w:cs="Arial"/>
                <w:iCs/>
              </w:rPr>
            </w:pPr>
            <w:r w:rsidRPr="00485842">
              <w:rPr>
                <w:rFonts w:ascii="Arial" w:hAnsi="Arial" w:cs="Arial"/>
                <w:iCs/>
              </w:rPr>
              <w:t xml:space="preserve">20:00 pm </w:t>
            </w:r>
          </w:p>
        </w:tc>
        <w:tc>
          <w:tcPr>
            <w:tcW w:w="1276" w:type="dxa"/>
            <w:shd w:val="clear" w:color="auto" w:fill="D9D9D9"/>
            <w:vAlign w:val="center"/>
          </w:tcPr>
          <w:p w14:paraId="16890732" w14:textId="77777777" w:rsidR="00EF74DB" w:rsidRPr="00485842" w:rsidRDefault="00EF74DB" w:rsidP="00DE4088">
            <w:pPr>
              <w:rPr>
                <w:rFonts w:ascii="Arial" w:hAnsi="Arial" w:cs="Arial"/>
                <w:b/>
                <w:iCs/>
              </w:rPr>
            </w:pPr>
            <w:r w:rsidRPr="00485842">
              <w:rPr>
                <w:rFonts w:ascii="Arial" w:hAnsi="Arial" w:cs="Arial"/>
                <w:b/>
                <w:iCs/>
              </w:rPr>
              <w:t>Hora Fin:</w:t>
            </w:r>
          </w:p>
        </w:tc>
        <w:tc>
          <w:tcPr>
            <w:tcW w:w="1276" w:type="dxa"/>
            <w:gridSpan w:val="2"/>
            <w:vAlign w:val="center"/>
          </w:tcPr>
          <w:p w14:paraId="21E5C509" w14:textId="77777777" w:rsidR="00EF74DB" w:rsidRPr="00485842" w:rsidRDefault="00F81143" w:rsidP="00DE4088">
            <w:pPr>
              <w:rPr>
                <w:rFonts w:ascii="Arial" w:hAnsi="Arial" w:cs="Arial"/>
                <w:iCs/>
              </w:rPr>
            </w:pPr>
            <w:r w:rsidRPr="00485842">
              <w:rPr>
                <w:rFonts w:ascii="Arial" w:hAnsi="Arial" w:cs="Arial"/>
                <w:iCs/>
              </w:rPr>
              <w:t>21:00pm</w:t>
            </w:r>
          </w:p>
        </w:tc>
      </w:tr>
      <w:tr w:rsidR="00EF74DB" w:rsidRPr="007B5F67" w14:paraId="68A785EA" w14:textId="77777777" w:rsidTr="00EF74DB">
        <w:tc>
          <w:tcPr>
            <w:tcW w:w="2552" w:type="dxa"/>
            <w:shd w:val="clear" w:color="auto" w:fill="D9D9D9"/>
            <w:vAlign w:val="center"/>
          </w:tcPr>
          <w:p w14:paraId="40A51165" w14:textId="77777777" w:rsidR="00EF74DB" w:rsidRPr="007B5F67" w:rsidRDefault="00EF74DB" w:rsidP="00DE4088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Lugar:</w:t>
            </w:r>
          </w:p>
        </w:tc>
        <w:tc>
          <w:tcPr>
            <w:tcW w:w="7371" w:type="dxa"/>
            <w:gridSpan w:val="6"/>
            <w:vAlign w:val="center"/>
          </w:tcPr>
          <w:p w14:paraId="17992184" w14:textId="77777777" w:rsidR="00EF74DB" w:rsidRPr="00485842" w:rsidRDefault="00485842" w:rsidP="00DE4088">
            <w:pPr>
              <w:rPr>
                <w:rFonts w:ascii="Arial" w:hAnsi="Arial" w:cs="Arial"/>
                <w:iCs/>
              </w:rPr>
            </w:pPr>
            <w:r w:rsidRPr="00485842">
              <w:rPr>
                <w:rFonts w:ascii="Arial" w:hAnsi="Arial" w:cs="Arial"/>
                <w:iCs/>
              </w:rPr>
              <w:t>Vía</w:t>
            </w:r>
            <w:r w:rsidR="00F81143" w:rsidRPr="00485842">
              <w:rPr>
                <w:rFonts w:ascii="Arial" w:hAnsi="Arial" w:cs="Arial"/>
                <w:iCs/>
              </w:rPr>
              <w:t xml:space="preserve"> </w:t>
            </w:r>
            <w:proofErr w:type="gramStart"/>
            <w:r w:rsidR="00F81143" w:rsidRPr="00485842">
              <w:rPr>
                <w:rFonts w:ascii="Arial" w:hAnsi="Arial" w:cs="Arial"/>
                <w:iCs/>
              </w:rPr>
              <w:t>zoom</w:t>
            </w:r>
            <w:proofErr w:type="gramEnd"/>
            <w:r w:rsidR="00F81143" w:rsidRPr="00485842">
              <w:rPr>
                <w:rFonts w:ascii="Arial" w:hAnsi="Arial" w:cs="Arial"/>
                <w:iCs/>
              </w:rPr>
              <w:t xml:space="preserve"> </w:t>
            </w:r>
          </w:p>
        </w:tc>
      </w:tr>
      <w:tr w:rsidR="00EF74DB" w:rsidRPr="007B5F67" w14:paraId="73DAEA52" w14:textId="77777777" w:rsidTr="00F81143">
        <w:trPr>
          <w:trHeight w:val="788"/>
        </w:trPr>
        <w:tc>
          <w:tcPr>
            <w:tcW w:w="2552" w:type="dxa"/>
            <w:shd w:val="clear" w:color="auto" w:fill="D9D9D9"/>
            <w:vAlign w:val="center"/>
          </w:tcPr>
          <w:p w14:paraId="7DC94E5A" w14:textId="77777777" w:rsidR="00EF74DB" w:rsidRPr="007B5F67" w:rsidRDefault="00EF74DB" w:rsidP="00DE4088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Referencias:</w:t>
            </w:r>
          </w:p>
        </w:tc>
        <w:tc>
          <w:tcPr>
            <w:tcW w:w="7371" w:type="dxa"/>
            <w:gridSpan w:val="6"/>
            <w:vAlign w:val="center"/>
          </w:tcPr>
          <w:p w14:paraId="2ECFC590" w14:textId="6AA6640F" w:rsidR="00EF74DB" w:rsidRPr="00485842" w:rsidRDefault="00980EA1" w:rsidP="0063368E">
            <w:pPr>
              <w:rPr>
                <w:rFonts w:ascii="Arial" w:hAnsi="Arial" w:cs="Arial"/>
                <w:iCs/>
              </w:rPr>
            </w:pPr>
            <w:r w:rsidRPr="00980EA1">
              <w:rPr>
                <w:rFonts w:ascii="Arial" w:hAnsi="Arial" w:cs="Arial"/>
                <w:iCs/>
              </w:rPr>
              <w:t>ISO/IEC 14764</w:t>
            </w:r>
          </w:p>
        </w:tc>
      </w:tr>
    </w:tbl>
    <w:p w14:paraId="305C30CB" w14:textId="77777777" w:rsidR="009D421A" w:rsidRPr="00FB1F9B" w:rsidRDefault="009D421A" w:rsidP="00DE4088">
      <w:pPr>
        <w:rPr>
          <w:rFonts w:ascii="Arial" w:hAnsi="Arial" w:cs="Arial"/>
          <w:b/>
          <w:sz w:val="24"/>
        </w:rPr>
      </w:pPr>
    </w:p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40"/>
        <w:gridCol w:w="3181"/>
        <w:gridCol w:w="3402"/>
      </w:tblGrid>
      <w:tr w:rsidR="00DE4088" w:rsidRPr="007B5F67" w14:paraId="3D1096FE" w14:textId="77777777" w:rsidTr="007B5F67">
        <w:tc>
          <w:tcPr>
            <w:tcW w:w="9923" w:type="dxa"/>
            <w:gridSpan w:val="3"/>
            <w:shd w:val="clear" w:color="auto" w:fill="A6A6A6"/>
          </w:tcPr>
          <w:p w14:paraId="5BC8AFE4" w14:textId="77777777" w:rsidR="00DE4088" w:rsidRPr="007B5F67" w:rsidRDefault="0029753F" w:rsidP="003E2F6F">
            <w:pPr>
              <w:jc w:val="center"/>
              <w:rPr>
                <w:rFonts w:ascii="Arial" w:hAnsi="Arial" w:cs="Arial"/>
                <w:b/>
                <w:sz w:val="32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LISTA DE PARTICIPANTES</w:t>
            </w:r>
          </w:p>
        </w:tc>
      </w:tr>
      <w:tr w:rsidR="00DE4088" w:rsidRPr="007B5F67" w14:paraId="3F1E5BFC" w14:textId="77777777" w:rsidTr="007B5F67">
        <w:tc>
          <w:tcPr>
            <w:tcW w:w="3340" w:type="dxa"/>
            <w:shd w:val="clear" w:color="auto" w:fill="D9D9D9"/>
          </w:tcPr>
          <w:p w14:paraId="407D6DF5" w14:textId="77777777" w:rsidR="00DE4088" w:rsidRPr="007B5F67" w:rsidRDefault="00DE4088" w:rsidP="003E2F6F">
            <w:pPr>
              <w:jc w:val="center"/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Nombre y Apellido</w:t>
            </w:r>
          </w:p>
        </w:tc>
        <w:tc>
          <w:tcPr>
            <w:tcW w:w="3181" w:type="dxa"/>
            <w:shd w:val="clear" w:color="auto" w:fill="D9D9D9"/>
          </w:tcPr>
          <w:p w14:paraId="26F0281F" w14:textId="77777777" w:rsidR="00DE4088" w:rsidRPr="007B5F67" w:rsidRDefault="00DE4088" w:rsidP="003E2F6F">
            <w:pPr>
              <w:jc w:val="center"/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Institución</w:t>
            </w:r>
            <w:r w:rsidR="004D728F">
              <w:rPr>
                <w:rFonts w:ascii="Arial" w:hAnsi="Arial" w:cs="Arial"/>
                <w:b/>
              </w:rPr>
              <w:t>/Función</w:t>
            </w:r>
          </w:p>
        </w:tc>
        <w:tc>
          <w:tcPr>
            <w:tcW w:w="3402" w:type="dxa"/>
            <w:shd w:val="clear" w:color="auto" w:fill="D9D9D9"/>
          </w:tcPr>
          <w:p w14:paraId="663FF81D" w14:textId="77777777" w:rsidR="00DE4088" w:rsidRPr="007B5F67" w:rsidRDefault="00DE4088" w:rsidP="003E2F6F">
            <w:pPr>
              <w:jc w:val="center"/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Firma</w:t>
            </w:r>
          </w:p>
        </w:tc>
      </w:tr>
      <w:tr w:rsidR="00FA1E80" w:rsidRPr="007B5F67" w14:paraId="69A15AC9" w14:textId="77777777" w:rsidTr="003E2F6F">
        <w:tc>
          <w:tcPr>
            <w:tcW w:w="3340" w:type="dxa"/>
          </w:tcPr>
          <w:p w14:paraId="0ABB9829" w14:textId="77777777" w:rsidR="00FA1E80" w:rsidRPr="00485842" w:rsidRDefault="00485842" w:rsidP="00FA1E80">
            <w:pPr>
              <w:rPr>
                <w:rFonts w:ascii="Arial" w:hAnsi="Arial" w:cs="Arial"/>
                <w:iCs/>
              </w:rPr>
            </w:pPr>
            <w:r w:rsidRPr="00485842">
              <w:rPr>
                <w:rFonts w:ascii="Arial" w:hAnsi="Arial" w:cs="Arial"/>
                <w:iCs/>
              </w:rPr>
              <w:t xml:space="preserve">Samuel Cedeño </w:t>
            </w:r>
          </w:p>
        </w:tc>
        <w:tc>
          <w:tcPr>
            <w:tcW w:w="3181" w:type="dxa"/>
          </w:tcPr>
          <w:p w14:paraId="59C9068E" w14:textId="77777777" w:rsidR="00FA1E80" w:rsidRPr="00485842" w:rsidRDefault="00485842" w:rsidP="001B2A73">
            <w:pPr>
              <w:rPr>
                <w:rFonts w:ascii="Arial" w:hAnsi="Arial" w:cs="Arial"/>
                <w:iCs/>
              </w:rPr>
            </w:pPr>
            <w:r w:rsidRPr="00485842">
              <w:rPr>
                <w:rFonts w:ascii="Arial" w:hAnsi="Arial" w:cs="Arial"/>
                <w:iCs/>
              </w:rPr>
              <w:t>Estudiante/Universidad de Guayaquil</w:t>
            </w:r>
          </w:p>
        </w:tc>
        <w:tc>
          <w:tcPr>
            <w:tcW w:w="3402" w:type="dxa"/>
          </w:tcPr>
          <w:p w14:paraId="100D4F21" w14:textId="3C20E627" w:rsidR="00FA1E80" w:rsidRPr="00485842" w:rsidRDefault="00CB5605" w:rsidP="00CB5605">
            <w:pPr>
              <w:jc w:val="center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  <w:noProof/>
              </w:rPr>
              <w:drawing>
                <wp:inline distT="0" distB="0" distL="0" distR="0" wp14:anchorId="552A3D9C" wp14:editId="2E32E339">
                  <wp:extent cx="475945" cy="360000"/>
                  <wp:effectExtent l="0" t="0" r="635" b="2540"/>
                  <wp:docPr id="2018452160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biLevel thresh="50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rightnessContrast bright="2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5945" cy="36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1E80" w:rsidRPr="007B5F67" w14:paraId="077F7D4B" w14:textId="77777777" w:rsidTr="003E2F6F">
        <w:tc>
          <w:tcPr>
            <w:tcW w:w="3340" w:type="dxa"/>
          </w:tcPr>
          <w:p w14:paraId="6E24BAE4" w14:textId="7846428B" w:rsidR="00FA1E80" w:rsidRPr="00485842" w:rsidRDefault="00485842" w:rsidP="00FA1E80">
            <w:pPr>
              <w:rPr>
                <w:rFonts w:ascii="Arial" w:hAnsi="Arial" w:cs="Arial"/>
                <w:iCs/>
              </w:rPr>
            </w:pPr>
            <w:r w:rsidRPr="00485842">
              <w:rPr>
                <w:rFonts w:ascii="Arial" w:hAnsi="Arial" w:cs="Arial"/>
                <w:iCs/>
              </w:rPr>
              <w:t>Hillary Manjarre</w:t>
            </w:r>
            <w:r w:rsidR="005424E6">
              <w:rPr>
                <w:rFonts w:ascii="Arial" w:hAnsi="Arial" w:cs="Arial"/>
                <w:iCs/>
              </w:rPr>
              <w:t>s</w:t>
            </w:r>
          </w:p>
        </w:tc>
        <w:tc>
          <w:tcPr>
            <w:tcW w:w="3181" w:type="dxa"/>
          </w:tcPr>
          <w:p w14:paraId="1222AFEC" w14:textId="77777777" w:rsidR="00FA1E80" w:rsidRPr="00485842" w:rsidRDefault="00485842">
            <w:pPr>
              <w:rPr>
                <w:rFonts w:ascii="Arial" w:hAnsi="Arial" w:cs="Arial"/>
                <w:iCs/>
              </w:rPr>
            </w:pPr>
            <w:r w:rsidRPr="00485842">
              <w:rPr>
                <w:rFonts w:ascii="Arial" w:hAnsi="Arial" w:cs="Arial"/>
                <w:iCs/>
              </w:rPr>
              <w:t>Estudiante/Universidad de Guayaquil</w:t>
            </w:r>
          </w:p>
        </w:tc>
        <w:tc>
          <w:tcPr>
            <w:tcW w:w="3402" w:type="dxa"/>
          </w:tcPr>
          <w:p w14:paraId="57C3A436" w14:textId="3E141084" w:rsidR="00FA1E80" w:rsidRPr="00485842" w:rsidRDefault="00CB5605" w:rsidP="00CB5605">
            <w:pPr>
              <w:jc w:val="center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  <w:noProof/>
              </w:rPr>
              <w:drawing>
                <wp:inline distT="0" distB="0" distL="0" distR="0" wp14:anchorId="22CA765D" wp14:editId="4C2BA287">
                  <wp:extent cx="725669" cy="540000"/>
                  <wp:effectExtent l="0" t="0" r="0" b="0"/>
                  <wp:docPr id="720888732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5669" cy="54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1E80" w:rsidRPr="007B5F67" w14:paraId="1CC6A300" w14:textId="77777777" w:rsidTr="003E2F6F">
        <w:tc>
          <w:tcPr>
            <w:tcW w:w="3340" w:type="dxa"/>
          </w:tcPr>
          <w:p w14:paraId="40F65946" w14:textId="77777777" w:rsidR="00FA1E80" w:rsidRPr="00485842" w:rsidRDefault="00485842" w:rsidP="00FA1E80">
            <w:pPr>
              <w:rPr>
                <w:rFonts w:ascii="Arial" w:hAnsi="Arial" w:cs="Arial"/>
                <w:iCs/>
              </w:rPr>
            </w:pPr>
            <w:r w:rsidRPr="00485842">
              <w:rPr>
                <w:rFonts w:ascii="Arial" w:hAnsi="Arial" w:cs="Arial"/>
                <w:iCs/>
              </w:rPr>
              <w:t>Francisco Calderón</w:t>
            </w:r>
          </w:p>
        </w:tc>
        <w:tc>
          <w:tcPr>
            <w:tcW w:w="3181" w:type="dxa"/>
          </w:tcPr>
          <w:p w14:paraId="45CBA0A8" w14:textId="77777777" w:rsidR="00FA1E80" w:rsidRPr="00485842" w:rsidRDefault="00485842">
            <w:pPr>
              <w:rPr>
                <w:rFonts w:ascii="Arial" w:hAnsi="Arial" w:cs="Arial"/>
                <w:iCs/>
              </w:rPr>
            </w:pPr>
            <w:r w:rsidRPr="00485842">
              <w:rPr>
                <w:rFonts w:ascii="Arial" w:hAnsi="Arial" w:cs="Arial"/>
                <w:iCs/>
              </w:rPr>
              <w:t>Estudiante/Universidad de Guayaquil</w:t>
            </w:r>
          </w:p>
        </w:tc>
        <w:tc>
          <w:tcPr>
            <w:tcW w:w="3402" w:type="dxa"/>
          </w:tcPr>
          <w:p w14:paraId="2FDF18C9" w14:textId="48AE1809" w:rsidR="00FA1E80" w:rsidRPr="00485842" w:rsidRDefault="00CB5605" w:rsidP="00CB5605">
            <w:pPr>
              <w:jc w:val="center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  <w:noProof/>
              </w:rPr>
              <w:drawing>
                <wp:inline distT="0" distB="0" distL="0" distR="0" wp14:anchorId="59DCFD04" wp14:editId="55F4DF99">
                  <wp:extent cx="384750" cy="540000"/>
                  <wp:effectExtent l="0" t="0" r="0" b="0"/>
                  <wp:docPr id="2060343520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biLevel thresh="2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4750" cy="54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5842" w:rsidRPr="007B5F67" w14:paraId="6EF7930A" w14:textId="77777777" w:rsidTr="003E2F6F">
        <w:tc>
          <w:tcPr>
            <w:tcW w:w="3340" w:type="dxa"/>
          </w:tcPr>
          <w:p w14:paraId="0B67F186" w14:textId="77777777" w:rsidR="00485842" w:rsidRPr="00485842" w:rsidRDefault="00485842" w:rsidP="00FA1E80">
            <w:pPr>
              <w:rPr>
                <w:rFonts w:ascii="Arial" w:hAnsi="Arial" w:cs="Arial"/>
                <w:iCs/>
              </w:rPr>
            </w:pPr>
            <w:r w:rsidRPr="00485842">
              <w:rPr>
                <w:rFonts w:ascii="Arial" w:hAnsi="Arial" w:cs="Arial"/>
                <w:iCs/>
              </w:rPr>
              <w:t xml:space="preserve">Angelica Mendoza </w:t>
            </w:r>
          </w:p>
        </w:tc>
        <w:tc>
          <w:tcPr>
            <w:tcW w:w="3181" w:type="dxa"/>
          </w:tcPr>
          <w:p w14:paraId="2DA94FD6" w14:textId="77777777" w:rsidR="00485842" w:rsidRPr="00485842" w:rsidRDefault="00485842">
            <w:pPr>
              <w:rPr>
                <w:rFonts w:ascii="Arial" w:hAnsi="Arial" w:cs="Arial"/>
                <w:iCs/>
              </w:rPr>
            </w:pPr>
            <w:r w:rsidRPr="00485842">
              <w:rPr>
                <w:rFonts w:ascii="Arial" w:hAnsi="Arial" w:cs="Arial"/>
                <w:iCs/>
              </w:rPr>
              <w:t>Estudiante/Universidad de Guayaquil</w:t>
            </w:r>
          </w:p>
        </w:tc>
        <w:tc>
          <w:tcPr>
            <w:tcW w:w="3402" w:type="dxa"/>
          </w:tcPr>
          <w:p w14:paraId="53689A62" w14:textId="5080E361" w:rsidR="00485842" w:rsidRPr="00485842" w:rsidRDefault="00CB5605" w:rsidP="00CB5605">
            <w:pPr>
              <w:jc w:val="center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  <w:noProof/>
              </w:rPr>
              <w:drawing>
                <wp:inline distT="0" distB="0" distL="0" distR="0" wp14:anchorId="7B9FE17E" wp14:editId="3F9A9622">
                  <wp:extent cx="488531" cy="540000"/>
                  <wp:effectExtent l="0" t="0" r="6985" b="0"/>
                  <wp:docPr id="271044715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biLevel thresh="2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8531" cy="54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5842" w:rsidRPr="007B5F67" w14:paraId="1FD9F814" w14:textId="77777777" w:rsidTr="003E2F6F">
        <w:tc>
          <w:tcPr>
            <w:tcW w:w="3340" w:type="dxa"/>
          </w:tcPr>
          <w:p w14:paraId="2AD0E6FD" w14:textId="77777777" w:rsidR="00485842" w:rsidRPr="00485842" w:rsidRDefault="00485842" w:rsidP="00FA1E80">
            <w:pPr>
              <w:rPr>
                <w:rFonts w:ascii="Arial" w:hAnsi="Arial" w:cs="Arial"/>
                <w:iCs/>
              </w:rPr>
            </w:pPr>
            <w:r w:rsidRPr="00485842">
              <w:rPr>
                <w:rFonts w:ascii="Arial" w:hAnsi="Arial" w:cs="Arial"/>
                <w:iCs/>
              </w:rPr>
              <w:t xml:space="preserve">Jeshua Naranjo </w:t>
            </w:r>
          </w:p>
        </w:tc>
        <w:tc>
          <w:tcPr>
            <w:tcW w:w="3181" w:type="dxa"/>
          </w:tcPr>
          <w:p w14:paraId="2B3A313B" w14:textId="77777777" w:rsidR="00485842" w:rsidRPr="00485842" w:rsidRDefault="00485842">
            <w:pPr>
              <w:rPr>
                <w:rFonts w:ascii="Arial" w:hAnsi="Arial" w:cs="Arial"/>
                <w:iCs/>
              </w:rPr>
            </w:pPr>
            <w:r w:rsidRPr="00485842">
              <w:rPr>
                <w:rFonts w:ascii="Arial" w:hAnsi="Arial" w:cs="Arial"/>
                <w:iCs/>
              </w:rPr>
              <w:t>Estudiante/Universidad de Guayaquil</w:t>
            </w:r>
          </w:p>
        </w:tc>
        <w:tc>
          <w:tcPr>
            <w:tcW w:w="3402" w:type="dxa"/>
          </w:tcPr>
          <w:p w14:paraId="727F7C8C" w14:textId="783F7EF9" w:rsidR="00485842" w:rsidRPr="00485842" w:rsidRDefault="00CB5605" w:rsidP="00CB5605">
            <w:pPr>
              <w:jc w:val="center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  <w:noProof/>
              </w:rPr>
              <w:drawing>
                <wp:inline distT="0" distB="0" distL="0" distR="0" wp14:anchorId="36F70EB8" wp14:editId="129E1769">
                  <wp:extent cx="239660" cy="540000"/>
                  <wp:effectExtent l="0" t="0" r="8255" b="0"/>
                  <wp:docPr id="686089483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660" cy="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0EDC6E" w14:textId="77777777" w:rsidR="00DE4088" w:rsidRPr="00FB1F9B" w:rsidRDefault="00DE4088" w:rsidP="00DE4088">
      <w:pPr>
        <w:rPr>
          <w:rFonts w:ascii="Arial" w:hAnsi="Arial" w:cs="Arial"/>
          <w:b/>
          <w:sz w:val="24"/>
        </w:rPr>
      </w:pPr>
    </w:p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DE4088" w:rsidRPr="007B5F67" w14:paraId="37CBA040" w14:textId="77777777" w:rsidTr="007B5F67">
        <w:tc>
          <w:tcPr>
            <w:tcW w:w="9923" w:type="dxa"/>
            <w:shd w:val="clear" w:color="auto" w:fill="D9D9D9"/>
          </w:tcPr>
          <w:p w14:paraId="3D2B0E2D" w14:textId="77777777" w:rsidR="00DE4088" w:rsidRPr="007B5F67" w:rsidRDefault="005206DA" w:rsidP="0030201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B5F67">
              <w:rPr>
                <w:rFonts w:ascii="Arial" w:hAnsi="Arial" w:cs="Arial"/>
                <w:b/>
                <w:sz w:val="24"/>
                <w:szCs w:val="24"/>
              </w:rPr>
              <w:t>ASPECTOS</w:t>
            </w:r>
            <w:r w:rsidR="00DE4088" w:rsidRPr="007B5F67">
              <w:rPr>
                <w:rFonts w:ascii="Arial" w:hAnsi="Arial" w:cs="Arial"/>
                <w:b/>
                <w:sz w:val="24"/>
                <w:szCs w:val="24"/>
              </w:rPr>
              <w:t xml:space="preserve"> TRATADOS</w:t>
            </w:r>
          </w:p>
        </w:tc>
      </w:tr>
    </w:tbl>
    <w:p w14:paraId="19CF912B" w14:textId="77777777" w:rsidR="001B2A73" w:rsidRPr="00485842" w:rsidRDefault="001B2A73" w:rsidP="001B2A73">
      <w:pPr>
        <w:pStyle w:val="Textoindependiente"/>
        <w:rPr>
          <w:rFonts w:ascii="Arial" w:hAnsi="Arial" w:cs="Arial"/>
          <w:iCs/>
        </w:rPr>
      </w:pPr>
    </w:p>
    <w:p w14:paraId="4B00D0E6" w14:textId="77777777" w:rsidR="00601953" w:rsidRPr="00485842" w:rsidRDefault="00485842" w:rsidP="001B2A73">
      <w:pPr>
        <w:pStyle w:val="Textoindependiente"/>
        <w:rPr>
          <w:rFonts w:ascii="Arial" w:hAnsi="Arial" w:cs="Arial"/>
          <w:iCs/>
        </w:rPr>
      </w:pPr>
      <w:r w:rsidRPr="00485842">
        <w:rPr>
          <w:rFonts w:ascii="Arial" w:hAnsi="Arial" w:cs="Arial"/>
          <w:iCs/>
        </w:rPr>
        <w:t xml:space="preserve">Los aspectos tratados fueron los siguientes: </w:t>
      </w:r>
    </w:p>
    <w:p w14:paraId="221EB548" w14:textId="53621979" w:rsidR="00980EA1" w:rsidRPr="00980EA1" w:rsidRDefault="00980EA1" w:rsidP="00980EA1">
      <w:pPr>
        <w:pStyle w:val="Textoindependiente"/>
        <w:numPr>
          <w:ilvl w:val="0"/>
          <w:numId w:val="63"/>
        </w:numPr>
        <w:rPr>
          <w:rFonts w:ascii="Arial" w:hAnsi="Arial" w:cs="Arial"/>
          <w:iCs/>
          <w:lang w:val="es-EC"/>
        </w:rPr>
      </w:pPr>
      <w:r w:rsidRPr="00980EA1">
        <w:rPr>
          <w:rFonts w:ascii="Arial" w:hAnsi="Arial" w:cs="Arial"/>
          <w:iCs/>
          <w:lang w:val="es-EC"/>
        </w:rPr>
        <w:t>Identificación de módulos críticos a mantener.</w:t>
      </w:r>
    </w:p>
    <w:p w14:paraId="0F1D5291" w14:textId="37B8B3A8" w:rsidR="00980EA1" w:rsidRPr="00980EA1" w:rsidRDefault="00980EA1" w:rsidP="00980EA1">
      <w:pPr>
        <w:pStyle w:val="Textoindependiente"/>
        <w:numPr>
          <w:ilvl w:val="0"/>
          <w:numId w:val="63"/>
        </w:numPr>
        <w:rPr>
          <w:rFonts w:ascii="Arial" w:hAnsi="Arial" w:cs="Arial"/>
          <w:iCs/>
          <w:lang w:val="es-EC"/>
        </w:rPr>
      </w:pPr>
      <w:r w:rsidRPr="00980EA1">
        <w:rPr>
          <w:rFonts w:ascii="Arial" w:hAnsi="Arial" w:cs="Arial"/>
          <w:iCs/>
          <w:lang w:val="es-EC"/>
        </w:rPr>
        <w:lastRenderedPageBreak/>
        <w:t>Establecimiento de un cronograma de mantenimiento preventivo y correctivo.</w:t>
      </w:r>
    </w:p>
    <w:p w14:paraId="4F007B65" w14:textId="43D105C7" w:rsidR="00980EA1" w:rsidRDefault="00980EA1" w:rsidP="00980EA1">
      <w:pPr>
        <w:pStyle w:val="Textoindependiente"/>
        <w:numPr>
          <w:ilvl w:val="0"/>
          <w:numId w:val="63"/>
        </w:numPr>
        <w:rPr>
          <w:rFonts w:ascii="Arial" w:hAnsi="Arial" w:cs="Arial"/>
          <w:b/>
          <w:iCs/>
        </w:rPr>
      </w:pPr>
      <w:r w:rsidRPr="00980EA1">
        <w:rPr>
          <w:rFonts w:ascii="Arial" w:hAnsi="Arial" w:cs="Arial"/>
          <w:iCs/>
          <w:lang w:val="es-EC"/>
        </w:rPr>
        <w:t>Revisión de requisitos para integraciones futuras.</w:t>
      </w:r>
      <w:r w:rsidRPr="00980EA1">
        <w:rPr>
          <w:rFonts w:ascii="Arial" w:hAnsi="Arial" w:cs="Arial"/>
          <w:b/>
          <w:iCs/>
        </w:rPr>
        <w:t xml:space="preserve"> </w:t>
      </w:r>
    </w:p>
    <w:p w14:paraId="75490D89" w14:textId="5FB8C8E9" w:rsidR="00F94683" w:rsidRPr="001B2A73" w:rsidRDefault="00F94683" w:rsidP="00980EA1">
      <w:pPr>
        <w:pStyle w:val="Textoindependiente"/>
        <w:rPr>
          <w:rFonts w:ascii="Arial" w:hAnsi="Arial" w:cs="Arial"/>
          <w:b/>
          <w:color w:val="000000"/>
        </w:rPr>
      </w:pPr>
      <w:r w:rsidRPr="001B2A73">
        <w:rPr>
          <w:rFonts w:ascii="Arial" w:hAnsi="Arial" w:cs="Arial"/>
          <w:b/>
          <w:color w:val="000000"/>
        </w:rPr>
        <w:t>LISTA DE ACCIONES</w:t>
      </w:r>
    </w:p>
    <w:p w14:paraId="08F4F21F" w14:textId="5B561088" w:rsidR="00980EA1" w:rsidRPr="00980EA1" w:rsidRDefault="00980EA1" w:rsidP="00980EA1">
      <w:pPr>
        <w:pStyle w:val="Textoindependiente"/>
        <w:numPr>
          <w:ilvl w:val="0"/>
          <w:numId w:val="56"/>
        </w:numPr>
        <w:rPr>
          <w:rFonts w:ascii="Arial" w:hAnsi="Arial" w:cs="Arial"/>
          <w:b/>
          <w:bCs/>
          <w:iCs/>
          <w:lang w:val="es-EC"/>
        </w:rPr>
      </w:pPr>
      <w:r w:rsidRPr="00980EA1">
        <w:rPr>
          <w:rFonts w:ascii="Arial" w:hAnsi="Arial" w:cs="Arial"/>
          <w:b/>
          <w:bCs/>
          <w:iCs/>
          <w:lang w:val="es-EC"/>
        </w:rPr>
        <w:t>Documento de Mantenimiento Preventivo</w:t>
      </w:r>
      <w:r w:rsidRPr="00980EA1">
        <w:rPr>
          <w:rFonts w:ascii="Arial" w:hAnsi="Arial" w:cs="Arial"/>
          <w:b/>
          <w:bCs/>
          <w:iCs/>
          <w:lang w:val="es-EC"/>
        </w:rPr>
        <w:br/>
      </w:r>
      <w:proofErr w:type="gramStart"/>
      <w:r w:rsidRPr="00980EA1">
        <w:rPr>
          <w:rFonts w:ascii="Arial" w:hAnsi="Arial" w:cs="Arial"/>
          <w:b/>
          <w:bCs/>
          <w:iCs/>
          <w:lang w:val="es-EC"/>
        </w:rPr>
        <w:t>Responsable</w:t>
      </w:r>
      <w:proofErr w:type="gramEnd"/>
      <w:r w:rsidRPr="00980EA1">
        <w:rPr>
          <w:rFonts w:ascii="Arial" w:hAnsi="Arial" w:cs="Arial"/>
          <w:b/>
          <w:bCs/>
          <w:iCs/>
          <w:lang w:val="es-EC"/>
        </w:rPr>
        <w:t xml:space="preserve">: </w:t>
      </w:r>
      <w:r w:rsidRPr="00980EA1">
        <w:rPr>
          <w:rFonts w:ascii="Arial" w:hAnsi="Arial" w:cs="Arial"/>
          <w:iCs/>
          <w:lang w:val="es-EC"/>
        </w:rPr>
        <w:t>Todos los miembros del equipo</w:t>
      </w:r>
      <w:r w:rsidRPr="00980EA1">
        <w:rPr>
          <w:rFonts w:ascii="Arial" w:hAnsi="Arial" w:cs="Arial"/>
          <w:b/>
          <w:bCs/>
          <w:iCs/>
          <w:lang w:val="es-EC"/>
        </w:rPr>
        <w:br/>
        <w:t xml:space="preserve">Descripción: </w:t>
      </w:r>
      <w:r w:rsidRPr="00980EA1">
        <w:rPr>
          <w:rFonts w:ascii="Arial" w:hAnsi="Arial" w:cs="Arial"/>
          <w:iCs/>
          <w:lang w:val="es-EC"/>
        </w:rPr>
        <w:t>Identificar posibles puntos de falla en el módulo "Reparación".</w:t>
      </w:r>
    </w:p>
    <w:p w14:paraId="37F94EBA" w14:textId="35135C45" w:rsidR="00980EA1" w:rsidRPr="00980EA1" w:rsidRDefault="00980EA1" w:rsidP="00980EA1">
      <w:pPr>
        <w:pStyle w:val="Textoindependiente"/>
        <w:numPr>
          <w:ilvl w:val="0"/>
          <w:numId w:val="56"/>
        </w:numPr>
        <w:rPr>
          <w:rFonts w:ascii="Arial" w:hAnsi="Arial" w:cs="Arial"/>
          <w:b/>
          <w:bCs/>
          <w:iCs/>
          <w:lang w:val="es-EC"/>
        </w:rPr>
      </w:pPr>
      <w:r w:rsidRPr="00980EA1">
        <w:rPr>
          <w:rFonts w:ascii="Arial" w:hAnsi="Arial" w:cs="Arial"/>
          <w:b/>
          <w:bCs/>
          <w:iCs/>
          <w:lang w:val="es-EC"/>
        </w:rPr>
        <w:t>Simulación de Incidentes</w:t>
      </w:r>
      <w:r w:rsidRPr="00980EA1">
        <w:rPr>
          <w:rFonts w:ascii="Arial" w:hAnsi="Arial" w:cs="Arial"/>
          <w:b/>
          <w:bCs/>
          <w:iCs/>
          <w:lang w:val="es-EC"/>
        </w:rPr>
        <w:br/>
        <w:t xml:space="preserve">Responsable: </w:t>
      </w:r>
      <w:r w:rsidRPr="00980EA1">
        <w:rPr>
          <w:rFonts w:ascii="Arial" w:hAnsi="Arial" w:cs="Arial"/>
          <w:iCs/>
          <w:lang w:val="es-EC"/>
        </w:rPr>
        <w:t>Todos los miembros del equipo</w:t>
      </w:r>
      <w:r w:rsidRPr="00980EA1">
        <w:rPr>
          <w:rFonts w:ascii="Arial" w:hAnsi="Arial" w:cs="Arial"/>
          <w:b/>
          <w:bCs/>
          <w:iCs/>
          <w:lang w:val="es-EC"/>
        </w:rPr>
        <w:br/>
        <w:t xml:space="preserve">Descripción: </w:t>
      </w:r>
      <w:r w:rsidRPr="00980EA1">
        <w:rPr>
          <w:rFonts w:ascii="Arial" w:hAnsi="Arial" w:cs="Arial"/>
          <w:iCs/>
          <w:lang w:val="es-EC"/>
        </w:rPr>
        <w:t>Ejecutar pruebas de fallas y documentar resultados.</w:t>
      </w:r>
    </w:p>
    <w:p w14:paraId="724E09A3" w14:textId="13F7C504" w:rsidR="00980EA1" w:rsidRPr="00980EA1" w:rsidRDefault="00980EA1" w:rsidP="00980EA1">
      <w:pPr>
        <w:pStyle w:val="Textoindependiente"/>
        <w:numPr>
          <w:ilvl w:val="0"/>
          <w:numId w:val="56"/>
        </w:numPr>
        <w:rPr>
          <w:rFonts w:ascii="Arial" w:hAnsi="Arial" w:cs="Arial"/>
          <w:b/>
          <w:bCs/>
          <w:iCs/>
          <w:lang w:val="es-EC"/>
        </w:rPr>
      </w:pPr>
      <w:r w:rsidRPr="00980EA1">
        <w:rPr>
          <w:rFonts w:ascii="Arial" w:hAnsi="Arial" w:cs="Arial"/>
          <w:b/>
          <w:bCs/>
          <w:iCs/>
          <w:lang w:val="es-EC"/>
        </w:rPr>
        <w:t>Actualización de Dependencias del Sistema</w:t>
      </w:r>
      <w:r w:rsidRPr="00980EA1">
        <w:rPr>
          <w:rFonts w:ascii="Arial" w:hAnsi="Arial" w:cs="Arial"/>
          <w:b/>
          <w:bCs/>
          <w:iCs/>
          <w:lang w:val="es-EC"/>
        </w:rPr>
        <w:br/>
        <w:t>Responsable:</w:t>
      </w:r>
      <w:r>
        <w:rPr>
          <w:rFonts w:ascii="Arial" w:hAnsi="Arial" w:cs="Arial"/>
          <w:b/>
          <w:bCs/>
          <w:iCs/>
          <w:lang w:val="es-EC"/>
        </w:rPr>
        <w:t xml:space="preserve"> </w:t>
      </w:r>
      <w:r w:rsidRPr="00980EA1">
        <w:rPr>
          <w:rFonts w:ascii="Arial" w:hAnsi="Arial" w:cs="Arial"/>
          <w:iCs/>
          <w:lang w:val="es-EC"/>
        </w:rPr>
        <w:t>Todos los miembros del equipo</w:t>
      </w:r>
      <w:r w:rsidRPr="00980EA1">
        <w:rPr>
          <w:rFonts w:ascii="Arial" w:hAnsi="Arial" w:cs="Arial"/>
          <w:b/>
          <w:bCs/>
          <w:iCs/>
          <w:lang w:val="es-EC"/>
        </w:rPr>
        <w:br/>
        <w:t xml:space="preserve">Descripción: </w:t>
      </w:r>
      <w:r w:rsidRPr="00980EA1">
        <w:rPr>
          <w:rFonts w:ascii="Arial" w:hAnsi="Arial" w:cs="Arial"/>
          <w:iCs/>
          <w:lang w:val="es-EC"/>
        </w:rPr>
        <w:t>Revisar dependencias y compatibilidad para próximas versiones.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2"/>
      </w:tblGrid>
      <w:tr w:rsidR="00D74C31" w14:paraId="283D320A" w14:textId="77777777" w:rsidTr="00D74C31">
        <w:tc>
          <w:tcPr>
            <w:tcW w:w="2831" w:type="dxa"/>
          </w:tcPr>
          <w:p w14:paraId="3526D3D3" w14:textId="6050A9AF" w:rsidR="00D74C31" w:rsidRDefault="00D74C31" w:rsidP="00D74C31">
            <w:pPr>
              <w:pStyle w:val="Textoindependiente"/>
              <w:rPr>
                <w:rFonts w:ascii="Arial" w:hAnsi="Arial" w:cs="Arial"/>
                <w:iCs/>
                <w:lang w:val="es-EC"/>
              </w:rPr>
            </w:pPr>
            <w:bookmarkStart w:id="0" w:name="_Hlk182897635"/>
            <w:r>
              <w:rPr>
                <w:rFonts w:ascii="Arial" w:hAnsi="Arial" w:cs="Arial"/>
                <w:iCs/>
                <w:lang w:val="es-EC"/>
              </w:rPr>
              <w:t xml:space="preserve">Módulos </w:t>
            </w:r>
          </w:p>
        </w:tc>
        <w:tc>
          <w:tcPr>
            <w:tcW w:w="2832" w:type="dxa"/>
          </w:tcPr>
          <w:p w14:paraId="666E158A" w14:textId="593E82C7" w:rsidR="00D74C31" w:rsidRDefault="00D74C31" w:rsidP="00D74C31">
            <w:pPr>
              <w:pStyle w:val="Textoindependiente"/>
              <w:rPr>
                <w:rFonts w:ascii="Arial" w:hAnsi="Arial" w:cs="Arial"/>
                <w:iCs/>
                <w:lang w:val="es-EC"/>
              </w:rPr>
            </w:pPr>
            <w:r>
              <w:rPr>
                <w:rFonts w:ascii="Arial" w:hAnsi="Arial" w:cs="Arial"/>
                <w:iCs/>
                <w:lang w:val="es-EC"/>
              </w:rPr>
              <w:t xml:space="preserve">Porcentaje </w:t>
            </w:r>
          </w:p>
        </w:tc>
      </w:tr>
      <w:tr w:rsidR="00D74C31" w14:paraId="2B64BCA2" w14:textId="77777777" w:rsidTr="00D74C31">
        <w:tc>
          <w:tcPr>
            <w:tcW w:w="2831" w:type="dxa"/>
          </w:tcPr>
          <w:p w14:paraId="4EB57A7B" w14:textId="5B770661" w:rsidR="00D74C31" w:rsidRDefault="00D74C31" w:rsidP="00D74C31">
            <w:pPr>
              <w:pStyle w:val="Textoindependiente"/>
              <w:rPr>
                <w:rFonts w:ascii="Arial" w:hAnsi="Arial" w:cs="Arial"/>
                <w:iCs/>
                <w:lang w:val="es-EC"/>
              </w:rPr>
            </w:pPr>
            <w:r>
              <w:rPr>
                <w:rFonts w:ascii="Arial" w:hAnsi="Arial" w:cs="Arial"/>
                <w:iCs/>
                <w:lang w:val="es-EC"/>
              </w:rPr>
              <w:t>Inicio de Sesión y Cliente</w:t>
            </w:r>
          </w:p>
        </w:tc>
        <w:tc>
          <w:tcPr>
            <w:tcW w:w="2832" w:type="dxa"/>
          </w:tcPr>
          <w:p w14:paraId="67AE78FF" w14:textId="66CA6EC8" w:rsidR="00D74C31" w:rsidRDefault="00D74C31" w:rsidP="00D74C31">
            <w:pPr>
              <w:pStyle w:val="Textoindependiente"/>
              <w:rPr>
                <w:rFonts w:ascii="Arial" w:hAnsi="Arial" w:cs="Arial"/>
                <w:iCs/>
                <w:lang w:val="es-EC"/>
              </w:rPr>
            </w:pPr>
            <w:r>
              <w:rPr>
                <w:rFonts w:ascii="Arial" w:hAnsi="Arial" w:cs="Arial"/>
                <w:iCs/>
                <w:lang w:val="es-EC"/>
              </w:rPr>
              <w:t>100%</w:t>
            </w:r>
          </w:p>
        </w:tc>
      </w:tr>
      <w:tr w:rsidR="00D74C31" w14:paraId="408D3E8F" w14:textId="77777777" w:rsidTr="00D74C31">
        <w:tc>
          <w:tcPr>
            <w:tcW w:w="2831" w:type="dxa"/>
          </w:tcPr>
          <w:p w14:paraId="52A55F34" w14:textId="7B5B73C2" w:rsidR="00D74C31" w:rsidRDefault="00D74C31" w:rsidP="00D74C31">
            <w:pPr>
              <w:pStyle w:val="Textoindependiente"/>
              <w:rPr>
                <w:rFonts w:ascii="Arial" w:hAnsi="Arial" w:cs="Arial"/>
                <w:iCs/>
                <w:lang w:val="es-EC"/>
              </w:rPr>
            </w:pPr>
            <w:r>
              <w:rPr>
                <w:rFonts w:ascii="Arial" w:hAnsi="Arial" w:cs="Arial"/>
                <w:iCs/>
                <w:lang w:val="es-EC"/>
              </w:rPr>
              <w:t xml:space="preserve">Técnico </w:t>
            </w:r>
          </w:p>
        </w:tc>
        <w:tc>
          <w:tcPr>
            <w:tcW w:w="2832" w:type="dxa"/>
          </w:tcPr>
          <w:p w14:paraId="5E821C87" w14:textId="58B284E7" w:rsidR="00D74C31" w:rsidRDefault="00D74C31" w:rsidP="00D74C31">
            <w:pPr>
              <w:pStyle w:val="Textoindependiente"/>
              <w:rPr>
                <w:rFonts w:ascii="Arial" w:hAnsi="Arial" w:cs="Arial"/>
                <w:iCs/>
                <w:lang w:val="es-EC"/>
              </w:rPr>
            </w:pPr>
            <w:r>
              <w:rPr>
                <w:rFonts w:ascii="Arial" w:hAnsi="Arial" w:cs="Arial"/>
                <w:iCs/>
                <w:lang w:val="es-EC"/>
              </w:rPr>
              <w:t>100%</w:t>
            </w:r>
          </w:p>
        </w:tc>
      </w:tr>
      <w:tr w:rsidR="00D74C31" w14:paraId="52ABE171" w14:textId="77777777" w:rsidTr="00D74C31">
        <w:tc>
          <w:tcPr>
            <w:tcW w:w="2831" w:type="dxa"/>
          </w:tcPr>
          <w:p w14:paraId="51A13F3C" w14:textId="14A60122" w:rsidR="00D74C31" w:rsidRDefault="00D74C31" w:rsidP="00D74C31">
            <w:pPr>
              <w:pStyle w:val="Textoindependiente"/>
              <w:rPr>
                <w:rFonts w:ascii="Arial" w:hAnsi="Arial" w:cs="Arial"/>
                <w:iCs/>
                <w:lang w:val="es-EC"/>
              </w:rPr>
            </w:pPr>
            <w:r>
              <w:rPr>
                <w:rFonts w:ascii="Arial" w:hAnsi="Arial" w:cs="Arial"/>
                <w:iCs/>
                <w:lang w:val="es-EC"/>
              </w:rPr>
              <w:t>Dispositivo y Repuesto</w:t>
            </w:r>
          </w:p>
        </w:tc>
        <w:tc>
          <w:tcPr>
            <w:tcW w:w="2832" w:type="dxa"/>
          </w:tcPr>
          <w:p w14:paraId="3203B10C" w14:textId="40C57327" w:rsidR="00D74C31" w:rsidRDefault="00D74C31" w:rsidP="00D74C31">
            <w:pPr>
              <w:pStyle w:val="Textoindependiente"/>
              <w:rPr>
                <w:rFonts w:ascii="Arial" w:hAnsi="Arial" w:cs="Arial"/>
                <w:iCs/>
                <w:lang w:val="es-EC"/>
              </w:rPr>
            </w:pPr>
            <w:r>
              <w:rPr>
                <w:rFonts w:ascii="Arial" w:hAnsi="Arial" w:cs="Arial"/>
                <w:iCs/>
                <w:lang w:val="es-EC"/>
              </w:rPr>
              <w:t>100%</w:t>
            </w:r>
          </w:p>
        </w:tc>
      </w:tr>
      <w:tr w:rsidR="00D74C31" w14:paraId="12EB938B" w14:textId="77777777" w:rsidTr="00D74C31">
        <w:tc>
          <w:tcPr>
            <w:tcW w:w="2831" w:type="dxa"/>
          </w:tcPr>
          <w:p w14:paraId="26F47BDA" w14:textId="355B489F" w:rsidR="00D74C31" w:rsidRDefault="00D74C31" w:rsidP="00D74C31">
            <w:pPr>
              <w:pStyle w:val="Textoindependiente"/>
              <w:rPr>
                <w:rFonts w:ascii="Arial" w:hAnsi="Arial" w:cs="Arial"/>
                <w:iCs/>
                <w:lang w:val="es-EC"/>
              </w:rPr>
            </w:pPr>
            <w:r>
              <w:rPr>
                <w:rFonts w:ascii="Arial" w:hAnsi="Arial" w:cs="Arial"/>
                <w:iCs/>
                <w:lang w:val="es-EC"/>
              </w:rPr>
              <w:t>Reparación y Factura</w:t>
            </w:r>
          </w:p>
        </w:tc>
        <w:tc>
          <w:tcPr>
            <w:tcW w:w="2832" w:type="dxa"/>
          </w:tcPr>
          <w:p w14:paraId="0C401ED5" w14:textId="1A6FD7FB" w:rsidR="00D74C31" w:rsidRDefault="00D74C31" w:rsidP="00D74C31">
            <w:pPr>
              <w:pStyle w:val="Textoindependiente"/>
              <w:rPr>
                <w:rFonts w:ascii="Arial" w:hAnsi="Arial" w:cs="Arial"/>
                <w:iCs/>
                <w:lang w:val="es-EC"/>
              </w:rPr>
            </w:pPr>
            <w:r>
              <w:rPr>
                <w:rFonts w:ascii="Arial" w:hAnsi="Arial" w:cs="Arial"/>
                <w:iCs/>
                <w:lang w:val="es-EC"/>
              </w:rPr>
              <w:t>100%</w:t>
            </w:r>
          </w:p>
        </w:tc>
      </w:tr>
      <w:tr w:rsidR="00D74C31" w14:paraId="7F8053B1" w14:textId="77777777" w:rsidTr="00D74C31">
        <w:tc>
          <w:tcPr>
            <w:tcW w:w="2831" w:type="dxa"/>
          </w:tcPr>
          <w:p w14:paraId="7287FDE1" w14:textId="54ED5420" w:rsidR="00D74C31" w:rsidRDefault="00D74C31" w:rsidP="00D74C31">
            <w:pPr>
              <w:pStyle w:val="Textoindependiente"/>
              <w:rPr>
                <w:rFonts w:ascii="Arial" w:hAnsi="Arial" w:cs="Arial"/>
                <w:iCs/>
                <w:lang w:val="es-EC"/>
              </w:rPr>
            </w:pPr>
            <w:r>
              <w:rPr>
                <w:rFonts w:ascii="Arial" w:hAnsi="Arial" w:cs="Arial"/>
                <w:iCs/>
                <w:lang w:val="es-EC"/>
              </w:rPr>
              <w:t>Plan de Pruebas</w:t>
            </w:r>
          </w:p>
        </w:tc>
        <w:tc>
          <w:tcPr>
            <w:tcW w:w="2832" w:type="dxa"/>
          </w:tcPr>
          <w:p w14:paraId="66239E64" w14:textId="613BC21D" w:rsidR="00D74C31" w:rsidRDefault="00D74C31" w:rsidP="00D74C31">
            <w:pPr>
              <w:pStyle w:val="Textoindependiente"/>
              <w:rPr>
                <w:rFonts w:ascii="Arial" w:hAnsi="Arial" w:cs="Arial"/>
                <w:iCs/>
                <w:lang w:val="es-EC"/>
              </w:rPr>
            </w:pPr>
            <w:r>
              <w:rPr>
                <w:rFonts w:ascii="Arial" w:hAnsi="Arial" w:cs="Arial"/>
                <w:iCs/>
                <w:lang w:val="es-EC"/>
              </w:rPr>
              <w:t>100%</w:t>
            </w:r>
          </w:p>
        </w:tc>
      </w:tr>
      <w:tr w:rsidR="00D74C31" w14:paraId="1F31B754" w14:textId="77777777" w:rsidTr="00D74C31">
        <w:tc>
          <w:tcPr>
            <w:tcW w:w="2831" w:type="dxa"/>
          </w:tcPr>
          <w:p w14:paraId="29BB602F" w14:textId="28D8C1DF" w:rsidR="00D74C31" w:rsidRDefault="00D74C31" w:rsidP="00D74C31">
            <w:pPr>
              <w:pStyle w:val="Textoindependiente"/>
              <w:rPr>
                <w:rFonts w:ascii="Arial" w:hAnsi="Arial" w:cs="Arial"/>
                <w:iCs/>
                <w:lang w:val="es-EC"/>
              </w:rPr>
            </w:pPr>
            <w:r>
              <w:rPr>
                <w:rFonts w:ascii="Arial" w:hAnsi="Arial" w:cs="Arial"/>
                <w:iCs/>
                <w:lang w:val="es-EC"/>
              </w:rPr>
              <w:t>Diseño detallado</w:t>
            </w:r>
          </w:p>
        </w:tc>
        <w:tc>
          <w:tcPr>
            <w:tcW w:w="2832" w:type="dxa"/>
          </w:tcPr>
          <w:p w14:paraId="1465C48B" w14:textId="6BB3E101" w:rsidR="00D74C31" w:rsidRDefault="00D74C31" w:rsidP="00D74C31">
            <w:pPr>
              <w:pStyle w:val="Textoindependiente"/>
              <w:rPr>
                <w:rFonts w:ascii="Arial" w:hAnsi="Arial" w:cs="Arial"/>
                <w:iCs/>
                <w:lang w:val="es-EC"/>
              </w:rPr>
            </w:pPr>
            <w:r>
              <w:rPr>
                <w:rFonts w:ascii="Arial" w:hAnsi="Arial" w:cs="Arial"/>
                <w:iCs/>
                <w:lang w:val="es-EC"/>
              </w:rPr>
              <w:t>50%</w:t>
            </w:r>
          </w:p>
        </w:tc>
      </w:tr>
      <w:tr w:rsidR="00D74C31" w14:paraId="1AC002E5" w14:textId="77777777" w:rsidTr="00D74C31">
        <w:tc>
          <w:tcPr>
            <w:tcW w:w="2831" w:type="dxa"/>
          </w:tcPr>
          <w:p w14:paraId="5152D925" w14:textId="26741A9A" w:rsidR="00D74C31" w:rsidRDefault="00D74C31" w:rsidP="00D74C31">
            <w:pPr>
              <w:pStyle w:val="Textoindependiente"/>
              <w:rPr>
                <w:rFonts w:ascii="Arial" w:hAnsi="Arial" w:cs="Arial"/>
                <w:iCs/>
                <w:lang w:val="es-EC"/>
              </w:rPr>
            </w:pPr>
            <w:r>
              <w:rPr>
                <w:rFonts w:ascii="Arial" w:hAnsi="Arial" w:cs="Arial"/>
                <w:iCs/>
                <w:lang w:val="es-EC"/>
              </w:rPr>
              <w:t>Tolerancia a Fallos</w:t>
            </w:r>
          </w:p>
        </w:tc>
        <w:tc>
          <w:tcPr>
            <w:tcW w:w="2832" w:type="dxa"/>
          </w:tcPr>
          <w:p w14:paraId="72615327" w14:textId="45A494AF" w:rsidR="00D74C31" w:rsidRDefault="00D74C31" w:rsidP="00D74C31">
            <w:pPr>
              <w:pStyle w:val="Textoindependiente"/>
              <w:rPr>
                <w:rFonts w:ascii="Arial" w:hAnsi="Arial" w:cs="Arial"/>
                <w:iCs/>
                <w:lang w:val="es-EC"/>
              </w:rPr>
            </w:pPr>
            <w:r>
              <w:rPr>
                <w:rFonts w:ascii="Arial" w:hAnsi="Arial" w:cs="Arial"/>
                <w:iCs/>
                <w:lang w:val="es-EC"/>
              </w:rPr>
              <w:t>100%</w:t>
            </w:r>
          </w:p>
        </w:tc>
      </w:tr>
      <w:tr w:rsidR="00D74C31" w14:paraId="424BFDC4" w14:textId="77777777" w:rsidTr="00D74C31">
        <w:tc>
          <w:tcPr>
            <w:tcW w:w="2831" w:type="dxa"/>
          </w:tcPr>
          <w:p w14:paraId="533BCB41" w14:textId="3D490B15" w:rsidR="00D74C31" w:rsidRDefault="00D74C31" w:rsidP="00D74C31">
            <w:pPr>
              <w:pStyle w:val="Textoindependiente"/>
              <w:rPr>
                <w:rFonts w:ascii="Arial" w:hAnsi="Arial" w:cs="Arial"/>
                <w:iCs/>
                <w:lang w:val="es-EC"/>
              </w:rPr>
            </w:pPr>
            <w:r>
              <w:rPr>
                <w:rFonts w:ascii="Arial" w:hAnsi="Arial" w:cs="Arial"/>
                <w:iCs/>
                <w:lang w:val="es-EC"/>
              </w:rPr>
              <w:t xml:space="preserve">Artículo de investigación </w:t>
            </w:r>
          </w:p>
        </w:tc>
        <w:tc>
          <w:tcPr>
            <w:tcW w:w="2832" w:type="dxa"/>
          </w:tcPr>
          <w:p w14:paraId="37F16211" w14:textId="54989C6E" w:rsidR="00D74C31" w:rsidRDefault="005424E6" w:rsidP="00D74C31">
            <w:pPr>
              <w:pStyle w:val="Textoindependiente"/>
              <w:rPr>
                <w:rFonts w:ascii="Arial" w:hAnsi="Arial" w:cs="Arial"/>
                <w:iCs/>
                <w:lang w:val="es-EC"/>
              </w:rPr>
            </w:pPr>
            <w:r>
              <w:rPr>
                <w:rFonts w:ascii="Arial" w:hAnsi="Arial" w:cs="Arial"/>
                <w:iCs/>
                <w:lang w:val="es-EC"/>
              </w:rPr>
              <w:t>50%</w:t>
            </w:r>
          </w:p>
        </w:tc>
      </w:tr>
      <w:tr w:rsidR="005424E6" w14:paraId="5F2E4203" w14:textId="77777777" w:rsidTr="00D74C31">
        <w:tc>
          <w:tcPr>
            <w:tcW w:w="2831" w:type="dxa"/>
          </w:tcPr>
          <w:p w14:paraId="4FEF1DE3" w14:textId="70BEA775" w:rsidR="005424E6" w:rsidRDefault="005424E6" w:rsidP="00D74C31">
            <w:pPr>
              <w:pStyle w:val="Textoindependiente"/>
              <w:rPr>
                <w:rFonts w:ascii="Arial" w:hAnsi="Arial" w:cs="Arial"/>
                <w:iCs/>
                <w:lang w:val="es-EC"/>
              </w:rPr>
            </w:pPr>
            <w:r>
              <w:rPr>
                <w:rFonts w:ascii="Arial" w:hAnsi="Arial" w:cs="Arial"/>
                <w:iCs/>
                <w:lang w:val="es-EC"/>
              </w:rPr>
              <w:t xml:space="preserve">Manual de Usuario </w:t>
            </w:r>
          </w:p>
        </w:tc>
        <w:tc>
          <w:tcPr>
            <w:tcW w:w="2832" w:type="dxa"/>
          </w:tcPr>
          <w:p w14:paraId="235A6DAD" w14:textId="4D7CEC13" w:rsidR="005424E6" w:rsidRDefault="00980EA1" w:rsidP="00D74C31">
            <w:pPr>
              <w:pStyle w:val="Textoindependiente"/>
              <w:rPr>
                <w:rFonts w:ascii="Arial" w:hAnsi="Arial" w:cs="Arial"/>
                <w:iCs/>
                <w:lang w:val="es-EC"/>
              </w:rPr>
            </w:pPr>
            <w:r>
              <w:rPr>
                <w:rFonts w:ascii="Arial" w:hAnsi="Arial" w:cs="Arial"/>
                <w:iCs/>
                <w:lang w:val="es-EC"/>
              </w:rPr>
              <w:t>75%</w:t>
            </w:r>
          </w:p>
        </w:tc>
      </w:tr>
      <w:tr w:rsidR="00980EA1" w14:paraId="74241403" w14:textId="77777777" w:rsidTr="00D74C31">
        <w:tc>
          <w:tcPr>
            <w:tcW w:w="2831" w:type="dxa"/>
          </w:tcPr>
          <w:p w14:paraId="018E0DAB" w14:textId="0CB7D98F" w:rsidR="00980EA1" w:rsidRDefault="00980EA1" w:rsidP="00D74C31">
            <w:pPr>
              <w:pStyle w:val="Textoindependiente"/>
              <w:rPr>
                <w:rFonts w:ascii="Arial" w:hAnsi="Arial" w:cs="Arial"/>
                <w:iCs/>
                <w:lang w:val="es-EC"/>
              </w:rPr>
            </w:pPr>
            <w:r>
              <w:rPr>
                <w:rFonts w:ascii="Arial" w:hAnsi="Arial" w:cs="Arial"/>
                <w:iCs/>
                <w:lang w:val="es-EC"/>
              </w:rPr>
              <w:t xml:space="preserve">Plan de Mantenimiento </w:t>
            </w:r>
          </w:p>
        </w:tc>
        <w:tc>
          <w:tcPr>
            <w:tcW w:w="2832" w:type="dxa"/>
          </w:tcPr>
          <w:p w14:paraId="41AF10CB" w14:textId="4B3FB004" w:rsidR="00980EA1" w:rsidRDefault="00980EA1" w:rsidP="00D74C31">
            <w:pPr>
              <w:pStyle w:val="Textoindependiente"/>
              <w:rPr>
                <w:rFonts w:ascii="Arial" w:hAnsi="Arial" w:cs="Arial"/>
                <w:iCs/>
                <w:lang w:val="es-EC"/>
              </w:rPr>
            </w:pPr>
            <w:r>
              <w:rPr>
                <w:rFonts w:ascii="Arial" w:hAnsi="Arial" w:cs="Arial"/>
                <w:iCs/>
                <w:lang w:val="es-EC"/>
              </w:rPr>
              <w:t>50%</w:t>
            </w:r>
          </w:p>
        </w:tc>
      </w:tr>
      <w:bookmarkEnd w:id="0"/>
    </w:tbl>
    <w:p w14:paraId="71F1B76F" w14:textId="77777777" w:rsidR="00CB5605" w:rsidRDefault="00CB5605" w:rsidP="00F94683">
      <w:pPr>
        <w:pStyle w:val="Textoindependiente"/>
        <w:rPr>
          <w:rFonts w:ascii="Arial" w:hAnsi="Arial" w:cs="Arial"/>
          <w:b/>
          <w:color w:val="000000"/>
        </w:rPr>
      </w:pPr>
    </w:p>
    <w:p w14:paraId="4D116119" w14:textId="77777777" w:rsidR="00CB5605" w:rsidRDefault="00CB5605">
      <w:pPr>
        <w:spacing w:after="0" w:line="240" w:lineRule="auto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br w:type="page"/>
      </w:r>
    </w:p>
    <w:p w14:paraId="473E8E50" w14:textId="611711C3" w:rsidR="00431259" w:rsidRDefault="00F94683" w:rsidP="00F94683">
      <w:pPr>
        <w:pStyle w:val="Textoindependiente"/>
        <w:rPr>
          <w:rFonts w:ascii="Arial" w:hAnsi="Arial" w:cs="Arial"/>
          <w:b/>
          <w:color w:val="000000"/>
        </w:rPr>
      </w:pPr>
      <w:r w:rsidRPr="003406AA">
        <w:rPr>
          <w:rFonts w:ascii="Arial" w:hAnsi="Arial" w:cs="Arial"/>
          <w:b/>
          <w:color w:val="000000"/>
        </w:rPr>
        <w:lastRenderedPageBreak/>
        <w:t xml:space="preserve">ANEXOS </w:t>
      </w:r>
    </w:p>
    <w:p w14:paraId="2B54DEE7" w14:textId="5E5233E7" w:rsidR="00FC7902" w:rsidRPr="00CB5605" w:rsidRDefault="00FC7902" w:rsidP="00CB5605">
      <w:pPr>
        <w:pStyle w:val="NormalWeb"/>
        <w:spacing w:after="0"/>
        <w:rPr>
          <w:rFonts w:ascii="Arial" w:hAnsi="Arial" w:cs="Arial"/>
          <w:bCs/>
          <w:sz w:val="22"/>
          <w:szCs w:val="22"/>
        </w:rPr>
      </w:pPr>
    </w:p>
    <w:p w14:paraId="71F82014" w14:textId="77777777" w:rsidR="00FC7902" w:rsidRPr="00FA1E80" w:rsidRDefault="00FC7902" w:rsidP="000B0EBF">
      <w:pPr>
        <w:pStyle w:val="NormalWeb"/>
        <w:spacing w:after="0"/>
        <w:rPr>
          <w:rFonts w:ascii="Arial" w:hAnsi="Arial" w:cs="Arial"/>
          <w:bCs/>
          <w:sz w:val="22"/>
          <w:szCs w:val="22"/>
        </w:rPr>
      </w:pPr>
    </w:p>
    <w:sectPr w:rsidR="00FC7902" w:rsidRPr="00FA1E80" w:rsidSect="007B5F67">
      <w:headerReference w:type="default" r:id="rId14"/>
      <w:footerReference w:type="default" r:id="rId15"/>
      <w:pgSz w:w="11906" w:h="16838"/>
      <w:pgMar w:top="1843" w:right="1701" w:bottom="1417" w:left="1701" w:header="708" w:footer="100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95F17F" w14:textId="77777777" w:rsidR="008D5FA4" w:rsidRDefault="008D5FA4" w:rsidP="00E45455">
      <w:pPr>
        <w:spacing w:after="0" w:line="240" w:lineRule="auto"/>
      </w:pPr>
      <w:r>
        <w:separator/>
      </w:r>
    </w:p>
  </w:endnote>
  <w:endnote w:type="continuationSeparator" w:id="0">
    <w:p w14:paraId="0DB728C5" w14:textId="77777777" w:rsidR="008D5FA4" w:rsidRDefault="008D5FA4" w:rsidP="00E454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EB6112" w14:textId="335445E0" w:rsidR="007B5F67" w:rsidRPr="007B5F67" w:rsidRDefault="008A004F" w:rsidP="007B5F67">
    <w:pPr>
      <w:pStyle w:val="Piedepgina"/>
      <w:jc w:val="right"/>
      <w:rPr>
        <w:rFonts w:ascii="Arial" w:hAnsi="Arial" w:cs="Arial"/>
        <w:sz w:val="20"/>
      </w:rPr>
    </w:pPr>
    <w:r w:rsidRPr="00891D30">
      <w:rPr>
        <w:rFonts w:cs="Book Antiqua"/>
        <w:b/>
        <w:noProof/>
        <w:sz w:val="20"/>
        <w:lang w:eastAsia="es-ES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16698316" wp14:editId="43B5DFB7">
              <wp:simplePos x="0" y="0"/>
              <wp:positionH relativeFrom="column">
                <wp:posOffset>-606425</wp:posOffset>
              </wp:positionH>
              <wp:positionV relativeFrom="paragraph">
                <wp:posOffset>-44450</wp:posOffset>
              </wp:positionV>
              <wp:extent cx="6544310" cy="0"/>
              <wp:effectExtent l="12700" t="12700" r="5715" b="6350"/>
              <wp:wrapNone/>
              <wp:docPr id="768383101" name="AutoShap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4431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FC2EDB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4" o:spid="_x0000_s1026" type="#_x0000_t32" style="position:absolute;margin-left:-47.75pt;margin-top:-3.5pt;width:515.3pt;height:0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"/>
          </w:pict>
        </mc:Fallback>
      </mc:AlternateContent>
    </w:r>
    <w:r w:rsidR="00891D30">
      <w:rPr>
        <w:rStyle w:val="Nmerodepgina"/>
        <w:b/>
        <w:snapToGrid w:val="0"/>
        <w:sz w:val="20"/>
        <w:lang w:val="es-ES_tradnl"/>
      </w:rPr>
      <w:t>B</w:t>
    </w:r>
    <w:r w:rsidR="00891D30" w:rsidRPr="00891D30">
      <w:rPr>
        <w:rStyle w:val="Nmerodepgina"/>
        <w:b/>
        <w:snapToGrid w:val="0"/>
        <w:sz w:val="20"/>
        <w:lang w:val="es-ES_tradnl"/>
      </w:rPr>
      <w:t>ITÁCORA</w:t>
    </w:r>
    <w:r w:rsidR="00891D30">
      <w:rPr>
        <w:rStyle w:val="Nmerodepgina"/>
        <w:b/>
        <w:snapToGrid w:val="0"/>
        <w:sz w:val="20"/>
        <w:lang w:val="es-ES_tradnl"/>
      </w:rPr>
      <w:t xml:space="preserve"> </w:t>
    </w:r>
    <w:r w:rsidR="00891D30" w:rsidRPr="00891D30">
      <w:rPr>
        <w:rStyle w:val="Nmerodepgina"/>
        <w:b/>
        <w:snapToGrid w:val="0"/>
        <w:sz w:val="20"/>
        <w:lang w:val="es-ES_tradnl"/>
      </w:rPr>
      <w:t xml:space="preserve">DE REUNIÓN </w:t>
    </w:r>
    <w:r w:rsidR="006B66B9">
      <w:rPr>
        <w:rStyle w:val="Nmerodepgina"/>
        <w:b/>
        <w:snapToGrid w:val="0"/>
        <w:sz w:val="20"/>
        <w:lang w:val="es-ES_tradnl"/>
      </w:rPr>
      <w:t xml:space="preserve">PARA CURSOS DEL DOCENTE </w:t>
    </w:r>
    <w:proofErr w:type="spellStart"/>
    <w:r w:rsidR="00604B97">
      <w:rPr>
        <w:rStyle w:val="Nmerodepgina"/>
        <w:b/>
        <w:snapToGrid w:val="0"/>
        <w:sz w:val="20"/>
        <w:lang w:val="es-ES_tradnl"/>
      </w:rPr>
      <w:t>Ph.D</w:t>
    </w:r>
    <w:proofErr w:type="spellEnd"/>
    <w:r w:rsidR="00604B97">
      <w:rPr>
        <w:rStyle w:val="Nmerodepgina"/>
        <w:b/>
        <w:snapToGrid w:val="0"/>
        <w:sz w:val="20"/>
        <w:lang w:val="es-ES_tradnl"/>
      </w:rPr>
      <w:t>. Franklin Parrales</w:t>
    </w:r>
    <w:r w:rsidR="005206DA">
      <w:rPr>
        <w:rFonts w:cs="Book Antiqua"/>
        <w:b/>
        <w:sz w:val="20"/>
      </w:rPr>
      <w:tab/>
    </w:r>
    <w:r w:rsidR="007B5F67" w:rsidRPr="007B5F67">
      <w:rPr>
        <w:rFonts w:ascii="Arial" w:hAnsi="Arial" w:cs="Arial"/>
        <w:b/>
        <w:sz w:val="18"/>
      </w:rPr>
      <w:t>Página</w:t>
    </w:r>
    <w:r w:rsidR="007B5F67" w:rsidRPr="007B5F67">
      <w:rPr>
        <w:rFonts w:ascii="Arial" w:hAnsi="Arial" w:cs="Arial"/>
        <w:b/>
        <w:sz w:val="16"/>
      </w:rPr>
      <w:t>:</w:t>
    </w:r>
    <w:r w:rsidR="007B5F67" w:rsidRPr="007B5F67">
      <w:rPr>
        <w:rStyle w:val="Nmerodepgina"/>
        <w:rFonts w:ascii="Arial" w:hAnsi="Arial" w:cs="Arial"/>
        <w:sz w:val="16"/>
        <w:lang w:val="es-ES_tradnl"/>
      </w:rPr>
      <w:t xml:space="preserve">  </w:t>
    </w:r>
    <w:r w:rsidR="007B5F67" w:rsidRPr="007B5F67">
      <w:rPr>
        <w:rFonts w:ascii="Arial" w:hAnsi="Arial" w:cs="Arial"/>
        <w:sz w:val="20"/>
      </w:rPr>
      <w:fldChar w:fldCharType="begin"/>
    </w:r>
    <w:r w:rsidR="007B5F67" w:rsidRPr="007B5F67">
      <w:rPr>
        <w:rFonts w:ascii="Arial" w:hAnsi="Arial" w:cs="Arial"/>
        <w:sz w:val="20"/>
      </w:rPr>
      <w:instrText xml:space="preserve"> PAGE   \* MERGEFORMAT </w:instrText>
    </w:r>
    <w:r w:rsidR="007B5F67" w:rsidRPr="007B5F67">
      <w:rPr>
        <w:rFonts w:ascii="Arial" w:hAnsi="Arial" w:cs="Arial"/>
        <w:sz w:val="20"/>
      </w:rPr>
      <w:fldChar w:fldCharType="separate"/>
    </w:r>
    <w:r w:rsidR="00091F1C">
      <w:rPr>
        <w:rFonts w:ascii="Arial" w:hAnsi="Arial" w:cs="Arial"/>
        <w:noProof/>
        <w:sz w:val="20"/>
      </w:rPr>
      <w:t>1</w:t>
    </w:r>
    <w:r w:rsidR="007B5F67" w:rsidRPr="007B5F67">
      <w:rPr>
        <w:rFonts w:ascii="Arial" w:hAnsi="Arial" w:cs="Arial"/>
        <w:sz w:val="20"/>
      </w:rPr>
      <w:fldChar w:fldCharType="end"/>
    </w:r>
    <w:r w:rsidR="007B5F67" w:rsidRPr="007B5F67">
      <w:rPr>
        <w:rFonts w:ascii="Arial" w:hAnsi="Arial" w:cs="Arial"/>
        <w:sz w:val="20"/>
      </w:rPr>
      <w:t xml:space="preserve"> de </w:t>
    </w:r>
    <w:r w:rsidR="007B5F67" w:rsidRPr="007B5F67">
      <w:rPr>
        <w:rFonts w:ascii="Arial" w:hAnsi="Arial" w:cs="Arial"/>
        <w:sz w:val="20"/>
      </w:rPr>
      <w:fldChar w:fldCharType="begin"/>
    </w:r>
    <w:r w:rsidR="007B5F67" w:rsidRPr="007B5F67">
      <w:rPr>
        <w:rFonts w:ascii="Arial" w:hAnsi="Arial" w:cs="Arial"/>
        <w:sz w:val="20"/>
      </w:rPr>
      <w:instrText>NUMPAGES</w:instrText>
    </w:r>
    <w:r w:rsidR="007B5F67" w:rsidRPr="007B5F67">
      <w:rPr>
        <w:rFonts w:ascii="Arial" w:hAnsi="Arial" w:cs="Arial"/>
        <w:sz w:val="20"/>
      </w:rPr>
      <w:fldChar w:fldCharType="separate"/>
    </w:r>
    <w:r w:rsidR="00091F1C">
      <w:rPr>
        <w:rFonts w:ascii="Arial" w:hAnsi="Arial" w:cs="Arial"/>
        <w:noProof/>
        <w:sz w:val="20"/>
      </w:rPr>
      <w:t>2</w:t>
    </w:r>
    <w:r w:rsidR="007B5F67" w:rsidRPr="007B5F67">
      <w:rPr>
        <w:rFonts w:ascii="Arial" w:hAnsi="Arial" w:cs="Arial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A97E86" w14:textId="77777777" w:rsidR="008D5FA4" w:rsidRDefault="008D5FA4" w:rsidP="00E45455">
      <w:pPr>
        <w:spacing w:after="0" w:line="240" w:lineRule="auto"/>
      </w:pPr>
      <w:r>
        <w:separator/>
      </w:r>
    </w:p>
  </w:footnote>
  <w:footnote w:type="continuationSeparator" w:id="0">
    <w:p w14:paraId="07EC9F56" w14:textId="77777777" w:rsidR="008D5FA4" w:rsidRDefault="008D5FA4" w:rsidP="00E454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D1954E" w14:textId="47034C73" w:rsidR="006B66B9" w:rsidRPr="006B66B9" w:rsidRDefault="008A004F" w:rsidP="006B66B9">
    <w:pPr>
      <w:suppressAutoHyphens/>
      <w:spacing w:after="0" w:line="240" w:lineRule="auto"/>
      <w:jc w:val="right"/>
      <w:rPr>
        <w:rFonts w:eastAsia="Times New Roman"/>
        <w:sz w:val="20"/>
        <w:szCs w:val="20"/>
        <w:lang w:eastAsia="ar-SA"/>
      </w:rPr>
    </w:pPr>
    <w:r w:rsidRPr="006B66B9">
      <w:rPr>
        <w:rFonts w:ascii="Times New Roman" w:eastAsia="Times New Roman" w:hAnsi="Times New Roman"/>
        <w:noProof/>
        <w:sz w:val="24"/>
        <w:szCs w:val="24"/>
        <w:lang w:eastAsia="ar-SA"/>
      </w:rPr>
      <w:drawing>
        <wp:anchor distT="0" distB="0" distL="114300" distR="114300" simplePos="0" relativeHeight="251658752" behindDoc="1" locked="0" layoutInCell="1" allowOverlap="1" wp14:anchorId="26A6989C" wp14:editId="2C9F5D9C">
          <wp:simplePos x="0" y="0"/>
          <wp:positionH relativeFrom="column">
            <wp:posOffset>-424815</wp:posOffset>
          </wp:positionH>
          <wp:positionV relativeFrom="paragraph">
            <wp:posOffset>-66675</wp:posOffset>
          </wp:positionV>
          <wp:extent cx="2524125" cy="647700"/>
          <wp:effectExtent l="0" t="0" r="0" b="0"/>
          <wp:wrapNone/>
          <wp:docPr id="23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41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  <w:t xml:space="preserve"> </w:t>
    </w:r>
    <w:r w:rsidR="006B66B9" w:rsidRPr="006B66B9">
      <w:rPr>
        <w:rFonts w:eastAsia="Times New Roman"/>
        <w:b/>
        <w:sz w:val="20"/>
        <w:szCs w:val="20"/>
        <w:lang w:eastAsia="ar-SA"/>
      </w:rPr>
      <w:t>Proyecto</w:t>
    </w:r>
    <w:r w:rsidR="006B66B9" w:rsidRPr="006B66B9">
      <w:rPr>
        <w:rFonts w:eastAsia="Times New Roman"/>
        <w:sz w:val="20"/>
        <w:szCs w:val="20"/>
        <w:lang w:eastAsia="ar-SA"/>
      </w:rPr>
      <w:t xml:space="preserve">: </w:t>
    </w:r>
    <w:r w:rsidR="00CB5605">
      <w:rPr>
        <w:rFonts w:eastAsia="Times New Roman"/>
        <w:sz w:val="20"/>
        <w:szCs w:val="20"/>
        <w:lang w:eastAsia="ar-SA"/>
      </w:rPr>
      <w:t>Reparación de Celulares</w:t>
    </w:r>
    <w:r w:rsidR="006B66B9" w:rsidRPr="006B66B9">
      <w:rPr>
        <w:rFonts w:eastAsia="Times New Roman"/>
        <w:sz w:val="20"/>
        <w:szCs w:val="20"/>
        <w:lang w:eastAsia="ar-SA"/>
      </w:rPr>
      <w:t xml:space="preserve">    </w:t>
    </w:r>
  </w:p>
  <w:p w14:paraId="3B598BDB" w14:textId="488C8903" w:rsidR="006B66B9" w:rsidRPr="006B66B9" w:rsidRDefault="008A004F" w:rsidP="006B66B9">
    <w:pPr>
      <w:suppressAutoHyphens/>
      <w:spacing w:after="0" w:line="240" w:lineRule="auto"/>
      <w:jc w:val="right"/>
      <w:rPr>
        <w:rFonts w:eastAsia="Times New Roman"/>
        <w:sz w:val="20"/>
        <w:szCs w:val="20"/>
        <w:lang w:eastAsia="ar-SA"/>
      </w:rPr>
    </w:pPr>
    <w:r w:rsidRPr="006B66B9">
      <w:rPr>
        <w:rFonts w:ascii="Times New Roman" w:eastAsia="Times New Roman" w:hAnsi="Times New Roman"/>
        <w:noProof/>
        <w:sz w:val="24"/>
        <w:szCs w:val="24"/>
        <w:lang w:eastAsia="es-E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0396F23" wp14:editId="43FD75AB">
              <wp:simplePos x="0" y="0"/>
              <wp:positionH relativeFrom="column">
                <wp:posOffset>-591820</wp:posOffset>
              </wp:positionH>
              <wp:positionV relativeFrom="paragraph">
                <wp:posOffset>204470</wp:posOffset>
              </wp:positionV>
              <wp:extent cx="6634480" cy="0"/>
              <wp:effectExtent l="17780" t="13970" r="15240" b="14605"/>
              <wp:wrapNone/>
              <wp:docPr id="2105232047" name="AutoShap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448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9FA211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2" o:spid="_x0000_s1026" type="#_x0000_t32" style="position:absolute;margin-left:-46.6pt;margin-top:16.1pt;width:522.4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" strokeweight="1.5pt">
              <v:shadow color="#868686"/>
            </v:shape>
          </w:pict>
        </mc:Fallback>
      </mc:AlternateContent>
    </w:r>
    <w:r w:rsidR="006B66B9" w:rsidRPr="006B66B9">
      <w:rPr>
        <w:rFonts w:eastAsia="Times New Roman"/>
        <w:b/>
        <w:sz w:val="20"/>
        <w:szCs w:val="20"/>
        <w:lang w:eastAsia="ar-SA"/>
      </w:rPr>
      <w:t>Versión Producto</w:t>
    </w:r>
    <w:r w:rsidR="006B66B9" w:rsidRPr="006B66B9">
      <w:rPr>
        <w:rFonts w:eastAsia="Times New Roman"/>
        <w:sz w:val="20"/>
        <w:szCs w:val="20"/>
        <w:lang w:eastAsia="ar-SA"/>
      </w:rPr>
      <w:t xml:space="preserve">: </w:t>
    </w:r>
    <w:r w:rsidR="00CB5605">
      <w:rPr>
        <w:rFonts w:eastAsia="Times New Roman"/>
        <w:sz w:val="20"/>
        <w:szCs w:val="20"/>
        <w:lang w:eastAsia="ar-SA"/>
      </w:rPr>
      <w:t>1</w:t>
    </w:r>
    <w:r w:rsidR="006B66B9" w:rsidRPr="006B66B9">
      <w:rPr>
        <w:rFonts w:eastAsia="Times New Roman"/>
        <w:sz w:val="20"/>
        <w:szCs w:val="20"/>
        <w:lang w:eastAsia="ar-SA"/>
      </w:rPr>
      <w:t xml:space="preserve">   </w:t>
    </w:r>
    <w:r w:rsidR="006B66B9" w:rsidRPr="006B66B9">
      <w:rPr>
        <w:rFonts w:eastAsia="Times New Roman"/>
        <w:b/>
        <w:sz w:val="20"/>
        <w:szCs w:val="20"/>
        <w:lang w:eastAsia="ar-SA"/>
      </w:rPr>
      <w:t>Cliente</w:t>
    </w:r>
    <w:r w:rsidR="006B66B9" w:rsidRPr="006B66B9">
      <w:rPr>
        <w:rFonts w:eastAsia="Times New Roman"/>
        <w:sz w:val="20"/>
        <w:szCs w:val="20"/>
        <w:lang w:eastAsia="ar-SA"/>
      </w:rPr>
      <w:t xml:space="preserve">: </w:t>
    </w:r>
    <w:proofErr w:type="spellStart"/>
    <w:r w:rsidR="006B66B9" w:rsidRPr="006B66B9">
      <w:rPr>
        <w:rFonts w:eastAsia="Times New Roman"/>
        <w:sz w:val="20"/>
        <w:szCs w:val="20"/>
        <w:lang w:eastAsia="ar-SA"/>
      </w:rPr>
      <w:t>xxxxx</w:t>
    </w:r>
    <w:proofErr w:type="spellEnd"/>
  </w:p>
  <w:p w14:paraId="75572513" w14:textId="77777777" w:rsidR="006B66B9" w:rsidRPr="006B66B9" w:rsidRDefault="006B66B9" w:rsidP="006B66B9">
    <w:pPr>
      <w:suppressAutoHyphens/>
      <w:spacing w:after="0" w:line="240" w:lineRule="auto"/>
      <w:rPr>
        <w:rFonts w:ascii="Times New Roman" w:eastAsia="Times New Roman" w:hAnsi="Times New Roman"/>
        <w:sz w:val="24"/>
        <w:szCs w:val="24"/>
        <w:lang w:eastAsia="ar-SA"/>
      </w:rPr>
    </w:pPr>
    <w:r w:rsidRPr="006B66B9">
      <w:rPr>
        <w:rFonts w:ascii="Times New Roman" w:eastAsia="Times New Roman" w:hAnsi="Times New Roman"/>
        <w:sz w:val="24"/>
        <w:szCs w:val="24"/>
        <w:lang w:eastAsia="ar-SA"/>
      </w:rPr>
      <w:tab/>
    </w:r>
  </w:p>
  <w:p w14:paraId="2B3645E9" w14:textId="0F845DCA" w:rsidR="005206DA" w:rsidRPr="006B66B9" w:rsidRDefault="00891D30" w:rsidP="006B66B9">
    <w:pPr>
      <w:pStyle w:val="Encabezado"/>
      <w:jc w:val="right"/>
      <w:rPr>
        <w:sz w:val="20"/>
        <w:szCs w:val="20"/>
      </w:rPr>
    </w:pPr>
    <w:r>
      <w:tab/>
    </w:r>
    <w:r>
      <w:tab/>
    </w:r>
    <w:r w:rsidR="00833634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2"/>
    <w:multiLevelType w:val="multilevel"/>
    <w:tmpl w:val="00000002"/>
    <w:name w:val="WW8Num4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794" w:hanging="437"/>
      </w:pPr>
      <w:rPr>
        <w:b/>
        <w:bCs/>
        <w:i w:val="0"/>
        <w:iCs w:val="0"/>
      </w:rPr>
    </w:lvl>
    <w:lvl w:ilvl="2">
      <w:start w:val="1"/>
      <w:numFmt w:val="decimal"/>
      <w:lvlText w:val="%1.%2.%3."/>
      <w:lvlJc w:val="left"/>
      <w:pPr>
        <w:tabs>
          <w:tab w:val="num" w:pos="2148"/>
        </w:tabs>
        <w:ind w:left="1932" w:hanging="504"/>
      </w:pPr>
    </w:lvl>
    <w:lvl w:ilvl="3">
      <w:start w:val="1"/>
      <w:numFmt w:val="decimal"/>
      <w:lvlText w:val="%1.%2.%3.%4."/>
      <w:lvlJc w:val="left"/>
      <w:pPr>
        <w:tabs>
          <w:tab w:val="num" w:pos="2868"/>
        </w:tabs>
        <w:ind w:left="2436" w:hanging="648"/>
      </w:p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</w:lvl>
    <w:lvl w:ilvl="5">
      <w:start w:val="1"/>
      <w:numFmt w:val="decimal"/>
      <w:lvlText w:val="%1.%2.%3.%4.%5.%6."/>
      <w:lvlJc w:val="left"/>
      <w:pPr>
        <w:tabs>
          <w:tab w:val="num" w:pos="3948"/>
        </w:tabs>
        <w:ind w:left="3444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28"/>
        </w:tabs>
        <w:ind w:left="4452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</w:lvl>
  </w:abstractNum>
  <w:abstractNum w:abstractNumId="1" w15:restartNumberingAfterBreak="0">
    <w:nsid w:val="00A32BFA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1E01A0A"/>
    <w:multiLevelType w:val="hybridMultilevel"/>
    <w:tmpl w:val="3AF2AE7C"/>
    <w:lvl w:ilvl="0" w:tplc="0C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9AF1D47"/>
    <w:multiLevelType w:val="hybridMultilevel"/>
    <w:tmpl w:val="BF1882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93562C"/>
    <w:multiLevelType w:val="multilevel"/>
    <w:tmpl w:val="2910B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C72A9A"/>
    <w:multiLevelType w:val="multilevel"/>
    <w:tmpl w:val="17EAE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2448D7"/>
    <w:multiLevelType w:val="multilevel"/>
    <w:tmpl w:val="6F2EB9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 w:val="0"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0E0C1269"/>
    <w:multiLevelType w:val="hybridMultilevel"/>
    <w:tmpl w:val="E89649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E5699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  <w:i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0DD2849"/>
    <w:multiLevelType w:val="hybridMultilevel"/>
    <w:tmpl w:val="DCA2EEA0"/>
    <w:lvl w:ilvl="0" w:tplc="2F066B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29638F2"/>
    <w:multiLevelType w:val="hybridMultilevel"/>
    <w:tmpl w:val="9F8A185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8C588F"/>
    <w:multiLevelType w:val="hybridMultilevel"/>
    <w:tmpl w:val="60586DB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000000F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76E0C67"/>
    <w:multiLevelType w:val="multilevel"/>
    <w:tmpl w:val="F80A2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9404F1B"/>
    <w:multiLevelType w:val="hybridMultilevel"/>
    <w:tmpl w:val="0E16B808"/>
    <w:lvl w:ilvl="0" w:tplc="A2FE6EA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19D7040D"/>
    <w:multiLevelType w:val="hybridMultilevel"/>
    <w:tmpl w:val="2BC0E7A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1D644653"/>
    <w:multiLevelType w:val="hybridMultilevel"/>
    <w:tmpl w:val="CFD49E40"/>
    <w:lvl w:ilvl="0" w:tplc="0C0A000D">
      <w:start w:val="1"/>
      <w:numFmt w:val="bullet"/>
      <w:lvlText w:val=""/>
      <w:lvlJc w:val="left"/>
      <w:pPr>
        <w:ind w:left="177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6" w15:restartNumberingAfterBreak="0">
    <w:nsid w:val="234E2C24"/>
    <w:multiLevelType w:val="multilevel"/>
    <w:tmpl w:val="23CA4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4644E13"/>
    <w:multiLevelType w:val="hybridMultilevel"/>
    <w:tmpl w:val="976C96DA"/>
    <w:lvl w:ilvl="0" w:tplc="8BCA61D4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1F45E2"/>
    <w:multiLevelType w:val="multilevel"/>
    <w:tmpl w:val="7F14A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CF57BE3"/>
    <w:multiLevelType w:val="hybridMultilevel"/>
    <w:tmpl w:val="30742A4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E9AFA32">
      <w:start w:val="4"/>
      <w:numFmt w:val="bullet"/>
      <w:lvlText w:val="-"/>
      <w:lvlJc w:val="left"/>
      <w:pPr>
        <w:ind w:left="1800" w:hanging="360"/>
      </w:pPr>
      <w:rPr>
        <w:rFonts w:ascii="Calibri" w:eastAsia="Times New Roman" w:hAnsi="Calibri" w:cs="Arial Narro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FB86E3F"/>
    <w:multiLevelType w:val="multilevel"/>
    <w:tmpl w:val="6D2A3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FFD2D20"/>
    <w:multiLevelType w:val="multilevel"/>
    <w:tmpl w:val="DDEE8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2F77CF1"/>
    <w:multiLevelType w:val="multilevel"/>
    <w:tmpl w:val="FD58C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49F7A36"/>
    <w:multiLevelType w:val="multilevel"/>
    <w:tmpl w:val="65B44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5985081"/>
    <w:multiLevelType w:val="multilevel"/>
    <w:tmpl w:val="EEFE1052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15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</w:lvl>
  </w:abstractNum>
  <w:abstractNum w:abstractNumId="25" w15:restartNumberingAfterBreak="0">
    <w:nsid w:val="35A6519A"/>
    <w:multiLevelType w:val="hybridMultilevel"/>
    <w:tmpl w:val="C592FE60"/>
    <w:lvl w:ilvl="0" w:tplc="D5025FB0">
      <w:numFmt w:val="bullet"/>
      <w:lvlText w:val="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775497D"/>
    <w:multiLevelType w:val="hybridMultilevel"/>
    <w:tmpl w:val="173EFA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804383D"/>
    <w:multiLevelType w:val="hybridMultilevel"/>
    <w:tmpl w:val="66B8185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8CC1E7D"/>
    <w:multiLevelType w:val="hybridMultilevel"/>
    <w:tmpl w:val="9D28AC68"/>
    <w:lvl w:ilvl="0" w:tplc="C10EF2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8620D0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9743D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C487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94233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3EF8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262B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27808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6C77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3C293B82"/>
    <w:multiLevelType w:val="hybridMultilevel"/>
    <w:tmpl w:val="C214191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F0C7734"/>
    <w:multiLevelType w:val="multilevel"/>
    <w:tmpl w:val="D5965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F613693"/>
    <w:multiLevelType w:val="hybridMultilevel"/>
    <w:tmpl w:val="F5E4E8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FCF24DB"/>
    <w:multiLevelType w:val="hybridMultilevel"/>
    <w:tmpl w:val="3A6E045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6641C0A"/>
    <w:multiLevelType w:val="hybridMultilevel"/>
    <w:tmpl w:val="CFB85B8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6F2048D"/>
    <w:multiLevelType w:val="hybridMultilevel"/>
    <w:tmpl w:val="A0125B20"/>
    <w:lvl w:ilvl="0" w:tplc="A2FE6E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EB10F4E"/>
    <w:multiLevelType w:val="multilevel"/>
    <w:tmpl w:val="BEFAF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29201B7"/>
    <w:multiLevelType w:val="hybridMultilevel"/>
    <w:tmpl w:val="F85ED3F4"/>
    <w:lvl w:ilvl="0" w:tplc="D5025FB0">
      <w:numFmt w:val="bullet"/>
      <w:lvlText w:val="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552E00A9"/>
    <w:multiLevelType w:val="hybridMultilevel"/>
    <w:tmpl w:val="F71EC02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58F19B0"/>
    <w:multiLevelType w:val="hybridMultilevel"/>
    <w:tmpl w:val="5D34FC9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61A691A"/>
    <w:multiLevelType w:val="hybridMultilevel"/>
    <w:tmpl w:val="95E87B0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661210B"/>
    <w:multiLevelType w:val="hybridMultilevel"/>
    <w:tmpl w:val="10F4B16C"/>
    <w:lvl w:ilvl="0" w:tplc="0CF469B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83A77E7"/>
    <w:multiLevelType w:val="hybridMultilevel"/>
    <w:tmpl w:val="6C48733E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42" w15:restartNumberingAfterBreak="0">
    <w:nsid w:val="58E050D4"/>
    <w:multiLevelType w:val="hybridMultilevel"/>
    <w:tmpl w:val="137A91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A357D66"/>
    <w:multiLevelType w:val="hybridMultilevel"/>
    <w:tmpl w:val="098C8F6C"/>
    <w:lvl w:ilvl="0" w:tplc="0C0A0001">
      <w:start w:val="1"/>
      <w:numFmt w:val="bullet"/>
      <w:lvlText w:val=""/>
      <w:lvlJc w:val="left"/>
      <w:pPr>
        <w:ind w:left="75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abstractNum w:abstractNumId="44" w15:restartNumberingAfterBreak="0">
    <w:nsid w:val="5C782167"/>
    <w:multiLevelType w:val="hybridMultilevel"/>
    <w:tmpl w:val="6AEE83A6"/>
    <w:lvl w:ilvl="0" w:tplc="0CF469B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CE8764A"/>
    <w:multiLevelType w:val="multilevel"/>
    <w:tmpl w:val="9DDC7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E482D9B"/>
    <w:multiLevelType w:val="multilevel"/>
    <w:tmpl w:val="9CD4D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ED67C7B"/>
    <w:multiLevelType w:val="hybridMultilevel"/>
    <w:tmpl w:val="C21E90F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22605D5"/>
    <w:multiLevelType w:val="hybridMultilevel"/>
    <w:tmpl w:val="EEFCD1A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4427258"/>
    <w:multiLevelType w:val="multilevel"/>
    <w:tmpl w:val="E8FEF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6CA2558"/>
    <w:multiLevelType w:val="multilevel"/>
    <w:tmpl w:val="AE744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7C24613"/>
    <w:multiLevelType w:val="hybridMultilevel"/>
    <w:tmpl w:val="5546E4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A7C7359"/>
    <w:multiLevelType w:val="hybridMultilevel"/>
    <w:tmpl w:val="95E87B0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D7622F9"/>
    <w:multiLevelType w:val="hybridMultilevel"/>
    <w:tmpl w:val="DB06104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8222B3BC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EC719A7"/>
    <w:multiLevelType w:val="hybridMultilevel"/>
    <w:tmpl w:val="CB4835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2C40F8F"/>
    <w:multiLevelType w:val="hybridMultilevel"/>
    <w:tmpl w:val="76340C0C"/>
    <w:lvl w:ilvl="0" w:tplc="D5025FB0">
      <w:numFmt w:val="bullet"/>
      <w:lvlText w:val="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9C84D94"/>
    <w:multiLevelType w:val="multilevel"/>
    <w:tmpl w:val="F654B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9D12011"/>
    <w:multiLevelType w:val="hybridMultilevel"/>
    <w:tmpl w:val="B0CE6FF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8" w15:restartNumberingAfterBreak="0">
    <w:nsid w:val="7B00711E"/>
    <w:multiLevelType w:val="hybridMultilevel"/>
    <w:tmpl w:val="C47A0066"/>
    <w:lvl w:ilvl="0" w:tplc="A2FE6E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E2815EA"/>
    <w:multiLevelType w:val="hybridMultilevel"/>
    <w:tmpl w:val="B556312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6796198">
    <w:abstractNumId w:val="3"/>
  </w:num>
  <w:num w:numId="2" w16cid:durableId="802502809">
    <w:abstractNumId w:val="17"/>
  </w:num>
  <w:num w:numId="3" w16cid:durableId="254287104">
    <w:abstractNumId w:val="8"/>
  </w:num>
  <w:num w:numId="4" w16cid:durableId="1261179746">
    <w:abstractNumId w:val="21"/>
  </w:num>
  <w:num w:numId="5" w16cid:durableId="1328099293">
    <w:abstractNumId w:val="15"/>
  </w:num>
  <w:num w:numId="6" w16cid:durableId="1894265753">
    <w:abstractNumId w:val="29"/>
  </w:num>
  <w:num w:numId="7" w16cid:durableId="1042902138">
    <w:abstractNumId w:val="39"/>
  </w:num>
  <w:num w:numId="8" w16cid:durableId="1201431025">
    <w:abstractNumId w:val="51"/>
  </w:num>
  <w:num w:numId="9" w16cid:durableId="572545183">
    <w:abstractNumId w:val="52"/>
  </w:num>
  <w:num w:numId="10" w16cid:durableId="231165190">
    <w:abstractNumId w:val="53"/>
  </w:num>
  <w:num w:numId="11" w16cid:durableId="671762661">
    <w:abstractNumId w:val="9"/>
  </w:num>
  <w:num w:numId="12" w16cid:durableId="997002313">
    <w:abstractNumId w:val="7"/>
  </w:num>
  <w:num w:numId="13" w16cid:durableId="86073671">
    <w:abstractNumId w:val="43"/>
  </w:num>
  <w:num w:numId="14" w16cid:durableId="725377846">
    <w:abstractNumId w:val="31"/>
  </w:num>
  <w:num w:numId="15" w16cid:durableId="1350135127">
    <w:abstractNumId w:val="59"/>
  </w:num>
  <w:num w:numId="16" w16cid:durableId="1675179717">
    <w:abstractNumId w:val="42"/>
  </w:num>
  <w:num w:numId="17" w16cid:durableId="1531607898">
    <w:abstractNumId w:val="28"/>
  </w:num>
  <w:num w:numId="18" w16cid:durableId="2026010986">
    <w:abstractNumId w:val="6"/>
  </w:num>
  <w:num w:numId="19" w16cid:durableId="569466685">
    <w:abstractNumId w:val="24"/>
  </w:num>
  <w:num w:numId="20" w16cid:durableId="1700667744">
    <w:abstractNumId w:val="0"/>
  </w:num>
  <w:num w:numId="21" w16cid:durableId="196479437">
    <w:abstractNumId w:val="1"/>
  </w:num>
  <w:num w:numId="22" w16cid:durableId="741485329">
    <w:abstractNumId w:val="14"/>
  </w:num>
  <w:num w:numId="23" w16cid:durableId="1591505898">
    <w:abstractNumId w:val="2"/>
  </w:num>
  <w:num w:numId="24" w16cid:durableId="882985594">
    <w:abstractNumId w:val="11"/>
  </w:num>
  <w:num w:numId="25" w16cid:durableId="1645936968">
    <w:abstractNumId w:val="57"/>
  </w:num>
  <w:num w:numId="26" w16cid:durableId="1379666493">
    <w:abstractNumId w:val="19"/>
  </w:num>
  <w:num w:numId="27" w16cid:durableId="99254201">
    <w:abstractNumId w:val="24"/>
  </w:num>
  <w:num w:numId="28" w16cid:durableId="844978500">
    <w:abstractNumId w:val="24"/>
  </w:num>
  <w:num w:numId="29" w16cid:durableId="1314673793">
    <w:abstractNumId w:val="24"/>
  </w:num>
  <w:num w:numId="30" w16cid:durableId="325788759">
    <w:abstractNumId w:val="26"/>
  </w:num>
  <w:num w:numId="31" w16cid:durableId="1234970865">
    <w:abstractNumId w:val="22"/>
  </w:num>
  <w:num w:numId="32" w16cid:durableId="1636372748">
    <w:abstractNumId w:val="30"/>
  </w:num>
  <w:num w:numId="33" w16cid:durableId="443161022">
    <w:abstractNumId w:val="12"/>
  </w:num>
  <w:num w:numId="34" w16cid:durableId="840464381">
    <w:abstractNumId w:val="35"/>
  </w:num>
  <w:num w:numId="35" w16cid:durableId="1867795346">
    <w:abstractNumId w:val="20"/>
  </w:num>
  <w:num w:numId="36" w16cid:durableId="1553813205">
    <w:abstractNumId w:val="49"/>
  </w:num>
  <w:num w:numId="37" w16cid:durableId="2006350952">
    <w:abstractNumId w:val="5"/>
  </w:num>
  <w:num w:numId="38" w16cid:durableId="12148007">
    <w:abstractNumId w:val="40"/>
  </w:num>
  <w:num w:numId="39" w16cid:durableId="1920407275">
    <w:abstractNumId w:val="44"/>
  </w:num>
  <w:num w:numId="40" w16cid:durableId="2094156321">
    <w:abstractNumId w:val="50"/>
  </w:num>
  <w:num w:numId="41" w16cid:durableId="375011563">
    <w:abstractNumId w:val="16"/>
  </w:num>
  <w:num w:numId="42" w16cid:durableId="1428306178">
    <w:abstractNumId w:val="23"/>
  </w:num>
  <w:num w:numId="43" w16cid:durableId="1244145527">
    <w:abstractNumId w:val="45"/>
  </w:num>
  <w:num w:numId="44" w16cid:durableId="940917576">
    <w:abstractNumId w:val="18"/>
  </w:num>
  <w:num w:numId="45" w16cid:durableId="1449426881">
    <w:abstractNumId w:val="56"/>
  </w:num>
  <w:num w:numId="46" w16cid:durableId="1904169961">
    <w:abstractNumId w:val="46"/>
  </w:num>
  <w:num w:numId="47" w16cid:durableId="1300375701">
    <w:abstractNumId w:val="4"/>
  </w:num>
  <w:num w:numId="48" w16cid:durableId="86081311">
    <w:abstractNumId w:val="54"/>
  </w:num>
  <w:num w:numId="49" w16cid:durableId="545221305">
    <w:abstractNumId w:val="41"/>
  </w:num>
  <w:num w:numId="50" w16cid:durableId="148986103">
    <w:abstractNumId w:val="48"/>
  </w:num>
  <w:num w:numId="51" w16cid:durableId="997996529">
    <w:abstractNumId w:val="38"/>
  </w:num>
  <w:num w:numId="52" w16cid:durableId="1825048125">
    <w:abstractNumId w:val="10"/>
  </w:num>
  <w:num w:numId="53" w16cid:durableId="1701779259">
    <w:abstractNumId w:val="37"/>
  </w:num>
  <w:num w:numId="54" w16cid:durableId="725378432">
    <w:abstractNumId w:val="27"/>
  </w:num>
  <w:num w:numId="55" w16cid:durableId="1475368590">
    <w:abstractNumId w:val="47"/>
  </w:num>
  <w:num w:numId="56" w16cid:durableId="1928877476">
    <w:abstractNumId w:val="33"/>
  </w:num>
  <w:num w:numId="57" w16cid:durableId="116992851">
    <w:abstractNumId w:val="32"/>
  </w:num>
  <w:num w:numId="58" w16cid:durableId="1338266892">
    <w:abstractNumId w:val="55"/>
  </w:num>
  <w:num w:numId="59" w16cid:durableId="678393001">
    <w:abstractNumId w:val="36"/>
  </w:num>
  <w:num w:numId="60" w16cid:durableId="934285333">
    <w:abstractNumId w:val="13"/>
  </w:num>
  <w:num w:numId="61" w16cid:durableId="1344285995">
    <w:abstractNumId w:val="58"/>
  </w:num>
  <w:num w:numId="62" w16cid:durableId="1963148451">
    <w:abstractNumId w:val="25"/>
  </w:num>
  <w:num w:numId="63" w16cid:durableId="1441799828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04F"/>
    <w:rsid w:val="000366A6"/>
    <w:rsid w:val="000367FB"/>
    <w:rsid w:val="00052AC7"/>
    <w:rsid w:val="00056B20"/>
    <w:rsid w:val="00061AFB"/>
    <w:rsid w:val="0008481F"/>
    <w:rsid w:val="00085C9A"/>
    <w:rsid w:val="000878BF"/>
    <w:rsid w:val="00091F1C"/>
    <w:rsid w:val="00096EB8"/>
    <w:rsid w:val="000B0EBF"/>
    <w:rsid w:val="000B5059"/>
    <w:rsid w:val="000E7E31"/>
    <w:rsid w:val="000F624B"/>
    <w:rsid w:val="00101258"/>
    <w:rsid w:val="00113EC8"/>
    <w:rsid w:val="00116621"/>
    <w:rsid w:val="00124FFC"/>
    <w:rsid w:val="00143C40"/>
    <w:rsid w:val="00143C84"/>
    <w:rsid w:val="001539C2"/>
    <w:rsid w:val="00156802"/>
    <w:rsid w:val="00160F9A"/>
    <w:rsid w:val="001757EF"/>
    <w:rsid w:val="00185799"/>
    <w:rsid w:val="00197FFC"/>
    <w:rsid w:val="001B2A73"/>
    <w:rsid w:val="001C0502"/>
    <w:rsid w:val="001D665B"/>
    <w:rsid w:val="001E6609"/>
    <w:rsid w:val="001E7049"/>
    <w:rsid w:val="00202347"/>
    <w:rsid w:val="00202B84"/>
    <w:rsid w:val="00204E23"/>
    <w:rsid w:val="002122D5"/>
    <w:rsid w:val="00223C8D"/>
    <w:rsid w:val="00226DAB"/>
    <w:rsid w:val="00232234"/>
    <w:rsid w:val="002350C9"/>
    <w:rsid w:val="002537F3"/>
    <w:rsid w:val="0026791B"/>
    <w:rsid w:val="0027184A"/>
    <w:rsid w:val="00271E5D"/>
    <w:rsid w:val="00283781"/>
    <w:rsid w:val="002902DF"/>
    <w:rsid w:val="002914D3"/>
    <w:rsid w:val="0029753F"/>
    <w:rsid w:val="002B06D8"/>
    <w:rsid w:val="002C33EF"/>
    <w:rsid w:val="002D5DBA"/>
    <w:rsid w:val="002E2A3F"/>
    <w:rsid w:val="002E58F7"/>
    <w:rsid w:val="00302012"/>
    <w:rsid w:val="0030730B"/>
    <w:rsid w:val="003511E2"/>
    <w:rsid w:val="00365726"/>
    <w:rsid w:val="00367881"/>
    <w:rsid w:val="003708B3"/>
    <w:rsid w:val="003711B6"/>
    <w:rsid w:val="003A4071"/>
    <w:rsid w:val="003B184F"/>
    <w:rsid w:val="003C3B58"/>
    <w:rsid w:val="003E2F6F"/>
    <w:rsid w:val="003F1E57"/>
    <w:rsid w:val="003F7273"/>
    <w:rsid w:val="0041055C"/>
    <w:rsid w:val="00431259"/>
    <w:rsid w:val="004321C1"/>
    <w:rsid w:val="004405E1"/>
    <w:rsid w:val="00447B32"/>
    <w:rsid w:val="0045669B"/>
    <w:rsid w:val="00471D49"/>
    <w:rsid w:val="004833AE"/>
    <w:rsid w:val="00485842"/>
    <w:rsid w:val="004968D2"/>
    <w:rsid w:val="004A70AF"/>
    <w:rsid w:val="004A72FC"/>
    <w:rsid w:val="004B5227"/>
    <w:rsid w:val="004C1F48"/>
    <w:rsid w:val="004C3495"/>
    <w:rsid w:val="004C3BA6"/>
    <w:rsid w:val="004C7B5C"/>
    <w:rsid w:val="004D728F"/>
    <w:rsid w:val="004E11F6"/>
    <w:rsid w:val="004E2004"/>
    <w:rsid w:val="004E7441"/>
    <w:rsid w:val="00500A51"/>
    <w:rsid w:val="005030F3"/>
    <w:rsid w:val="00510016"/>
    <w:rsid w:val="00512B83"/>
    <w:rsid w:val="005206DA"/>
    <w:rsid w:val="005254BC"/>
    <w:rsid w:val="00526051"/>
    <w:rsid w:val="005424E6"/>
    <w:rsid w:val="0056524F"/>
    <w:rsid w:val="00576DE8"/>
    <w:rsid w:val="00584D8A"/>
    <w:rsid w:val="00597709"/>
    <w:rsid w:val="005A1D3F"/>
    <w:rsid w:val="005B0BF2"/>
    <w:rsid w:val="005C0016"/>
    <w:rsid w:val="005D1A84"/>
    <w:rsid w:val="005E08DB"/>
    <w:rsid w:val="005F23A9"/>
    <w:rsid w:val="00601953"/>
    <w:rsid w:val="00604B97"/>
    <w:rsid w:val="00616B39"/>
    <w:rsid w:val="00620725"/>
    <w:rsid w:val="00625118"/>
    <w:rsid w:val="0063368E"/>
    <w:rsid w:val="00641F07"/>
    <w:rsid w:val="00643041"/>
    <w:rsid w:val="00644500"/>
    <w:rsid w:val="00660730"/>
    <w:rsid w:val="006664A2"/>
    <w:rsid w:val="00675991"/>
    <w:rsid w:val="006B1F09"/>
    <w:rsid w:val="006B66B9"/>
    <w:rsid w:val="006D099D"/>
    <w:rsid w:val="00702CCA"/>
    <w:rsid w:val="00711199"/>
    <w:rsid w:val="00712D96"/>
    <w:rsid w:val="0071372D"/>
    <w:rsid w:val="00724BE7"/>
    <w:rsid w:val="0073148D"/>
    <w:rsid w:val="00743806"/>
    <w:rsid w:val="0076053B"/>
    <w:rsid w:val="00775913"/>
    <w:rsid w:val="00780670"/>
    <w:rsid w:val="007856BF"/>
    <w:rsid w:val="00792FB6"/>
    <w:rsid w:val="00796ABB"/>
    <w:rsid w:val="007B5F67"/>
    <w:rsid w:val="007D2C57"/>
    <w:rsid w:val="00833634"/>
    <w:rsid w:val="00841F13"/>
    <w:rsid w:val="008457DA"/>
    <w:rsid w:val="00850DA0"/>
    <w:rsid w:val="00856A28"/>
    <w:rsid w:val="008722F0"/>
    <w:rsid w:val="008865D5"/>
    <w:rsid w:val="00891D30"/>
    <w:rsid w:val="0089398B"/>
    <w:rsid w:val="008A004F"/>
    <w:rsid w:val="008B0C13"/>
    <w:rsid w:val="008C4B72"/>
    <w:rsid w:val="008D0AD0"/>
    <w:rsid w:val="008D5FA4"/>
    <w:rsid w:val="008E4E6E"/>
    <w:rsid w:val="008E6F61"/>
    <w:rsid w:val="008F1D86"/>
    <w:rsid w:val="008F419C"/>
    <w:rsid w:val="008F5F84"/>
    <w:rsid w:val="00902A25"/>
    <w:rsid w:val="00907666"/>
    <w:rsid w:val="009247FB"/>
    <w:rsid w:val="00942041"/>
    <w:rsid w:val="00943C25"/>
    <w:rsid w:val="00951221"/>
    <w:rsid w:val="00951BB8"/>
    <w:rsid w:val="00957CAF"/>
    <w:rsid w:val="00966135"/>
    <w:rsid w:val="009669C8"/>
    <w:rsid w:val="00971569"/>
    <w:rsid w:val="00971C4E"/>
    <w:rsid w:val="00980EA1"/>
    <w:rsid w:val="00983E27"/>
    <w:rsid w:val="009951AE"/>
    <w:rsid w:val="009C2BDC"/>
    <w:rsid w:val="009D421A"/>
    <w:rsid w:val="009D67B6"/>
    <w:rsid w:val="009E3E0C"/>
    <w:rsid w:val="009E53D1"/>
    <w:rsid w:val="009F3B71"/>
    <w:rsid w:val="00A03EC0"/>
    <w:rsid w:val="00A051F5"/>
    <w:rsid w:val="00A23CA0"/>
    <w:rsid w:val="00A262E1"/>
    <w:rsid w:val="00A46BB1"/>
    <w:rsid w:val="00A542F4"/>
    <w:rsid w:val="00A6544E"/>
    <w:rsid w:val="00A91FD9"/>
    <w:rsid w:val="00AA015A"/>
    <w:rsid w:val="00AA3C8F"/>
    <w:rsid w:val="00AB304D"/>
    <w:rsid w:val="00AE0B4B"/>
    <w:rsid w:val="00AE45C1"/>
    <w:rsid w:val="00AE6717"/>
    <w:rsid w:val="00AF28BD"/>
    <w:rsid w:val="00AF2AF5"/>
    <w:rsid w:val="00B06195"/>
    <w:rsid w:val="00B151D3"/>
    <w:rsid w:val="00B210F7"/>
    <w:rsid w:val="00B2282F"/>
    <w:rsid w:val="00B238E8"/>
    <w:rsid w:val="00B43F93"/>
    <w:rsid w:val="00B460E6"/>
    <w:rsid w:val="00B562B4"/>
    <w:rsid w:val="00B9495C"/>
    <w:rsid w:val="00BD2C9A"/>
    <w:rsid w:val="00BD7DED"/>
    <w:rsid w:val="00C10787"/>
    <w:rsid w:val="00C54623"/>
    <w:rsid w:val="00C54BBF"/>
    <w:rsid w:val="00C65E76"/>
    <w:rsid w:val="00C66FAB"/>
    <w:rsid w:val="00C70B59"/>
    <w:rsid w:val="00C81561"/>
    <w:rsid w:val="00C8158B"/>
    <w:rsid w:val="00C863B9"/>
    <w:rsid w:val="00C93B5D"/>
    <w:rsid w:val="00C96124"/>
    <w:rsid w:val="00CB2DA3"/>
    <w:rsid w:val="00CB5605"/>
    <w:rsid w:val="00CB71D4"/>
    <w:rsid w:val="00CB7C9E"/>
    <w:rsid w:val="00CC4012"/>
    <w:rsid w:val="00CC641D"/>
    <w:rsid w:val="00CD6DFF"/>
    <w:rsid w:val="00CE051B"/>
    <w:rsid w:val="00CE1361"/>
    <w:rsid w:val="00CE5132"/>
    <w:rsid w:val="00CF001D"/>
    <w:rsid w:val="00D101BE"/>
    <w:rsid w:val="00D1112C"/>
    <w:rsid w:val="00D21989"/>
    <w:rsid w:val="00D22AAC"/>
    <w:rsid w:val="00D34B55"/>
    <w:rsid w:val="00D515A7"/>
    <w:rsid w:val="00D52150"/>
    <w:rsid w:val="00D66948"/>
    <w:rsid w:val="00D6701E"/>
    <w:rsid w:val="00D67C7A"/>
    <w:rsid w:val="00D74C31"/>
    <w:rsid w:val="00D76995"/>
    <w:rsid w:val="00D87F8F"/>
    <w:rsid w:val="00D91651"/>
    <w:rsid w:val="00D92277"/>
    <w:rsid w:val="00DA14A7"/>
    <w:rsid w:val="00DB2A82"/>
    <w:rsid w:val="00DD2C95"/>
    <w:rsid w:val="00DE4088"/>
    <w:rsid w:val="00DE4ABD"/>
    <w:rsid w:val="00DF2088"/>
    <w:rsid w:val="00DF68E0"/>
    <w:rsid w:val="00E11461"/>
    <w:rsid w:val="00E1476B"/>
    <w:rsid w:val="00E373E7"/>
    <w:rsid w:val="00E43B6C"/>
    <w:rsid w:val="00E45455"/>
    <w:rsid w:val="00E51CDE"/>
    <w:rsid w:val="00E52767"/>
    <w:rsid w:val="00E61981"/>
    <w:rsid w:val="00E6602D"/>
    <w:rsid w:val="00E73506"/>
    <w:rsid w:val="00E95B37"/>
    <w:rsid w:val="00ED180E"/>
    <w:rsid w:val="00ED2C98"/>
    <w:rsid w:val="00ED3AD4"/>
    <w:rsid w:val="00EE34B7"/>
    <w:rsid w:val="00EE4354"/>
    <w:rsid w:val="00EE7BCC"/>
    <w:rsid w:val="00EF450F"/>
    <w:rsid w:val="00EF74DB"/>
    <w:rsid w:val="00F02FC2"/>
    <w:rsid w:val="00F03C54"/>
    <w:rsid w:val="00F059B9"/>
    <w:rsid w:val="00F10A43"/>
    <w:rsid w:val="00F158B1"/>
    <w:rsid w:val="00F20E74"/>
    <w:rsid w:val="00F25E0C"/>
    <w:rsid w:val="00F25E3F"/>
    <w:rsid w:val="00F46FCB"/>
    <w:rsid w:val="00F50F13"/>
    <w:rsid w:val="00F613D5"/>
    <w:rsid w:val="00F734DD"/>
    <w:rsid w:val="00F81143"/>
    <w:rsid w:val="00F87952"/>
    <w:rsid w:val="00F93487"/>
    <w:rsid w:val="00F94683"/>
    <w:rsid w:val="00F9521E"/>
    <w:rsid w:val="00F970F4"/>
    <w:rsid w:val="00FA1E80"/>
    <w:rsid w:val="00FB1F9B"/>
    <w:rsid w:val="00FC2B09"/>
    <w:rsid w:val="00FC775C"/>
    <w:rsid w:val="00FC7902"/>
    <w:rsid w:val="00FD050E"/>
    <w:rsid w:val="00FE56D9"/>
    <w:rsid w:val="00FE7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A51B70A"/>
  <w15:chartTrackingRefBased/>
  <w15:docId w15:val="{CD48A1C6-79AE-4428-B62A-1CC72EB50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s-EC" w:eastAsia="es-EC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68E0"/>
    <w:pPr>
      <w:spacing w:after="200" w:line="276" w:lineRule="auto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qFormat/>
    <w:rsid w:val="007D2C57"/>
    <w:pPr>
      <w:keepNext/>
      <w:numPr>
        <w:numId w:val="19"/>
      </w:numPr>
      <w:spacing w:after="0" w:line="240" w:lineRule="auto"/>
      <w:outlineLvl w:val="0"/>
    </w:pPr>
    <w:rPr>
      <w:rFonts w:ascii="Book Antiqua" w:eastAsia="Times New Roman" w:hAnsi="Book Antiqua"/>
      <w:b/>
      <w:bCs/>
      <w:sz w:val="28"/>
      <w:szCs w:val="24"/>
      <w:lang w:val="es-ES_tradnl"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774D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D421A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sid w:val="004B5227"/>
    <w:rPr>
      <w:color w:val="0000FF"/>
      <w:u w:val="single"/>
    </w:rPr>
  </w:style>
  <w:style w:type="character" w:styleId="Hipervnculovisitado">
    <w:name w:val="FollowedHyperlink"/>
    <w:uiPriority w:val="99"/>
    <w:semiHidden/>
    <w:unhideWhenUsed/>
    <w:rsid w:val="004E2004"/>
    <w:rPr>
      <w:color w:val="800080"/>
      <w:u w:val="single"/>
    </w:rPr>
  </w:style>
  <w:style w:type="paragraph" w:styleId="Prrafodelista">
    <w:name w:val="List Paragraph"/>
    <w:basedOn w:val="Normal"/>
    <w:uiPriority w:val="34"/>
    <w:qFormat/>
    <w:rsid w:val="00CF001D"/>
    <w:pPr>
      <w:ind w:left="720"/>
      <w:contextualSpacing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5B0B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link w:val="Mapadeldocumento"/>
    <w:uiPriority w:val="99"/>
    <w:semiHidden/>
    <w:rsid w:val="005B0BF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8E6F6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character" w:styleId="Textoennegrita">
    <w:name w:val="Strong"/>
    <w:uiPriority w:val="22"/>
    <w:qFormat/>
    <w:rsid w:val="008E6F61"/>
    <w:rPr>
      <w:b/>
      <w:bCs/>
    </w:rPr>
  </w:style>
  <w:style w:type="character" w:customStyle="1" w:styleId="apple-converted-space">
    <w:name w:val="apple-converted-space"/>
    <w:basedOn w:val="Fuentedeprrafopredeter"/>
    <w:rsid w:val="008E6F61"/>
  </w:style>
  <w:style w:type="paragraph" w:styleId="Encabezado">
    <w:name w:val="header"/>
    <w:basedOn w:val="Normal"/>
    <w:link w:val="EncabezadoCar"/>
    <w:unhideWhenUsed/>
    <w:rsid w:val="00E454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5455"/>
  </w:style>
  <w:style w:type="paragraph" w:styleId="Piedepgina">
    <w:name w:val="footer"/>
    <w:basedOn w:val="Normal"/>
    <w:link w:val="PiedepginaCar"/>
    <w:uiPriority w:val="99"/>
    <w:unhideWhenUsed/>
    <w:rsid w:val="00E454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5455"/>
  </w:style>
  <w:style w:type="character" w:customStyle="1" w:styleId="WW8Num3z2">
    <w:name w:val="WW8Num3z2"/>
    <w:rsid w:val="00202347"/>
    <w:rPr>
      <w:rFonts w:ascii="Wingdings" w:hAnsi="Wingdings" w:cs="Wingdings" w:hint="default"/>
    </w:rPr>
  </w:style>
  <w:style w:type="character" w:styleId="Nmerodepgina">
    <w:name w:val="page number"/>
    <w:basedOn w:val="Fuentedeprrafopredeter"/>
    <w:rsid w:val="00202347"/>
  </w:style>
  <w:style w:type="character" w:customStyle="1" w:styleId="Ttulo1Car">
    <w:name w:val="Título 1 Car"/>
    <w:link w:val="Ttulo1"/>
    <w:rsid w:val="007D2C57"/>
    <w:rPr>
      <w:rFonts w:ascii="Book Antiqua" w:eastAsia="Times New Roman" w:hAnsi="Book Antiqua" w:cs="Times New Roman"/>
      <w:b/>
      <w:bCs/>
      <w:sz w:val="28"/>
      <w:szCs w:val="24"/>
      <w:lang w:val="es-ES_tradnl" w:eastAsia="es-ES"/>
    </w:rPr>
  </w:style>
  <w:style w:type="paragraph" w:customStyle="1" w:styleId="InfoBlue">
    <w:name w:val="InfoBlue"/>
    <w:basedOn w:val="Normal"/>
    <w:next w:val="Textoindependiente"/>
    <w:autoRedefine/>
    <w:rsid w:val="007D2C57"/>
    <w:pPr>
      <w:spacing w:after="0" w:line="240" w:lineRule="auto"/>
      <w:ind w:left="360"/>
      <w:jc w:val="both"/>
    </w:pPr>
    <w:rPr>
      <w:rFonts w:ascii="Book Antiqua" w:eastAsia="Times New Roman" w:hAnsi="Book Antiqua" w:cs="Arial"/>
      <w:sz w:val="24"/>
      <w:szCs w:val="20"/>
      <w:lang w:eastAsia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7D2C5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7D2C57"/>
  </w:style>
  <w:style w:type="character" w:customStyle="1" w:styleId="Ttulo2Car">
    <w:name w:val="Título 2 Car"/>
    <w:link w:val="Ttulo2"/>
    <w:uiPriority w:val="9"/>
    <w:rsid w:val="00FE774D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TtulodeTDC">
    <w:name w:val="Título de TDC"/>
    <w:basedOn w:val="Ttulo1"/>
    <w:next w:val="Normal"/>
    <w:uiPriority w:val="39"/>
    <w:semiHidden/>
    <w:unhideWhenUsed/>
    <w:qFormat/>
    <w:rsid w:val="009D421A"/>
    <w:pPr>
      <w:keepLines/>
      <w:numPr>
        <w:numId w:val="0"/>
      </w:numPr>
      <w:spacing w:before="480" w:line="276" w:lineRule="auto"/>
      <w:outlineLvl w:val="9"/>
    </w:pPr>
    <w:rPr>
      <w:rFonts w:ascii="Cambria" w:hAnsi="Cambria"/>
      <w:color w:val="365F91"/>
      <w:szCs w:val="28"/>
      <w:lang w:val="es-E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D42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D421A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uiPriority w:val="9"/>
    <w:rsid w:val="009D421A"/>
    <w:rPr>
      <w:rFonts w:ascii="Cambria" w:eastAsia="Times New Roman" w:hAnsi="Cambria" w:cs="Times New Roman"/>
      <w:b/>
      <w:bCs/>
      <w:color w:val="4F81BD"/>
    </w:rPr>
  </w:style>
  <w:style w:type="paragraph" w:styleId="TDC1">
    <w:name w:val="toc 1"/>
    <w:basedOn w:val="Normal"/>
    <w:next w:val="Normal"/>
    <w:autoRedefine/>
    <w:uiPriority w:val="39"/>
    <w:unhideWhenUsed/>
    <w:rsid w:val="00E6602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6602D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E6602D"/>
    <w:pPr>
      <w:spacing w:after="100"/>
      <w:ind w:left="440"/>
    </w:pPr>
  </w:style>
  <w:style w:type="table" w:styleId="Tablaconcuadrcula">
    <w:name w:val="Table Grid"/>
    <w:basedOn w:val="Tablanormal"/>
    <w:uiPriority w:val="59"/>
    <w:rsid w:val="00B210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tab-span">
    <w:name w:val="apple-tab-span"/>
    <w:basedOn w:val="Fuentedeprrafopredeter"/>
    <w:rsid w:val="006019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28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8484">
              <w:marLeft w:val="46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038325">
                  <w:marLeft w:val="0"/>
                  <w:marRight w:val="0"/>
                  <w:marTop w:val="0"/>
                  <w:marBottom w:val="4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6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5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7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4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2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7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9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974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mantha\OneDrive%20-%20Universidad%20de%20Guayaquil\Sexto%20Semestre\Primer%20Parcial\Construcci&#243;n%20de%20Software\Bitacoras\FRPB-CSO-PLANTILLA-BITACORA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F817897-C425-4CD8-9072-52C07E6B2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FRPB-CSO-PLANTILLA-BITACORA</Template>
  <TotalTime>3</TotalTime>
  <Pages>3</Pages>
  <Words>251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MINUTA DE REUNION</vt:lpstr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MINUTA DE REUNION</dc:title>
  <dc:subject/>
  <dc:creator>Samantha</dc:creator>
  <cp:keywords/>
  <cp:lastModifiedBy>HILLARY FRANCHESKA MANJARRES ALARCON</cp:lastModifiedBy>
  <cp:revision>2</cp:revision>
  <dcterms:created xsi:type="dcterms:W3CDTF">2025-01-18T19:59:00Z</dcterms:created>
  <dcterms:modified xsi:type="dcterms:W3CDTF">2025-01-18T19:59:00Z</dcterms:modified>
</cp:coreProperties>
</file>
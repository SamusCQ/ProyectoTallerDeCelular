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42CF7B68" w:rsidR="00DE4088" w:rsidRPr="007B5F67" w:rsidRDefault="00D74C31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444121FB" w:rsidR="00DE4088" w:rsidRPr="00485842" w:rsidRDefault="00D74C31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Trabajar los módulos de repuesto y factura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77777777" w:rsidR="00EF74DB" w:rsidRPr="00485842" w:rsidRDefault="00F81143" w:rsidP="00F9468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Mendoza Medina Angelica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24FF8454" w:rsidR="00EF74DB" w:rsidRPr="00485842" w:rsidRDefault="00CB5605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12</w:t>
            </w:r>
            <w:r w:rsidR="00F81143" w:rsidRPr="00485842">
              <w:rPr>
                <w:rFonts w:ascii="Arial" w:hAnsi="Arial" w:cs="Arial"/>
                <w:iCs/>
              </w:rPr>
              <w:t>/1</w:t>
            </w:r>
            <w:r w:rsidR="00EE7BCC">
              <w:rPr>
                <w:rFonts w:ascii="Arial" w:hAnsi="Arial" w:cs="Arial"/>
                <w:iCs/>
              </w:rPr>
              <w:t>1</w:t>
            </w:r>
            <w:r w:rsidR="00F81143" w:rsidRPr="00485842">
              <w:rPr>
                <w:rFonts w:ascii="Arial" w:hAnsi="Arial" w:cs="Arial"/>
                <w:iCs/>
              </w:rPr>
              <w:t>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4AD09484" w:rsidR="00EF74DB" w:rsidRPr="00485842" w:rsidRDefault="003A4071" w:rsidP="0063368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Proyecto de Programación Orientada a Eventos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3C20E627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52A3D9C" wp14:editId="508A6289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Hillary Manjarrez 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3E141084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22CA765D" wp14:editId="4C2BA287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48AE1809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9DCFD04" wp14:editId="0DE363F0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5080E361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B9FE17E" wp14:editId="3F9A9622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783F7EF9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6F70EB8" wp14:editId="3EFC70DA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132ADAEC" w14:textId="65E7E2ED" w:rsidR="00485842" w:rsidRDefault="008F419C" w:rsidP="00E1476B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Trabajar en una parte del código</w:t>
      </w:r>
    </w:p>
    <w:p w14:paraId="4371D3D6" w14:textId="77777777" w:rsidR="00D74C31" w:rsidRDefault="008F419C" w:rsidP="00D74C31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Avanzar co</w:t>
      </w:r>
      <w:r w:rsidR="00E1476B">
        <w:rPr>
          <w:rFonts w:ascii="Arial" w:hAnsi="Arial" w:cs="Arial"/>
          <w:iCs/>
        </w:rPr>
        <w:t xml:space="preserve">n </w:t>
      </w:r>
      <w:r w:rsidR="004968D2">
        <w:rPr>
          <w:rFonts w:ascii="Arial" w:hAnsi="Arial" w:cs="Arial"/>
          <w:iCs/>
        </w:rPr>
        <w:t>los módulos de dispositivos y repuesto.</w:t>
      </w:r>
    </w:p>
    <w:p w14:paraId="178692B4" w14:textId="30830953" w:rsidR="00EE7BCC" w:rsidRPr="00D74C31" w:rsidRDefault="00D74C31" w:rsidP="00D74C31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Implementar alguna técnica de tolerancia a fallos.</w:t>
      </w:r>
      <w:r w:rsidR="004968D2" w:rsidRPr="00D74C31">
        <w:rPr>
          <w:rFonts w:ascii="Arial" w:hAnsi="Arial" w:cs="Arial"/>
          <w:iCs/>
        </w:rPr>
        <w:t xml:space="preserve"> </w:t>
      </w:r>
    </w:p>
    <w:p w14:paraId="6E1D4E12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E992A7F" w14:textId="47C62D13" w:rsidR="00485842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Asignación de partes del código</w:t>
      </w:r>
    </w:p>
    <w:p w14:paraId="5441F31C" w14:textId="293BF75E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Responsable: Todos los miembros del grupo.</w:t>
      </w:r>
    </w:p>
    <w:p w14:paraId="183C1260" w14:textId="0EB25EE3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Descripción: </w:t>
      </w:r>
      <w:r w:rsidR="00E1476B">
        <w:rPr>
          <w:rFonts w:ascii="Arial" w:hAnsi="Arial" w:cs="Arial"/>
          <w:iCs/>
        </w:rPr>
        <w:t>Dividir el m</w:t>
      </w:r>
      <w:r w:rsidR="00C10787">
        <w:rPr>
          <w:rFonts w:ascii="Arial" w:hAnsi="Arial" w:cs="Arial"/>
          <w:iCs/>
        </w:rPr>
        <w:t>ó</w:t>
      </w:r>
      <w:r w:rsidR="00E1476B">
        <w:rPr>
          <w:rFonts w:ascii="Arial" w:hAnsi="Arial" w:cs="Arial"/>
          <w:iCs/>
        </w:rPr>
        <w:t xml:space="preserve">dulo en secciones y asignar responsabilidades a cada uno. </w:t>
      </w:r>
    </w:p>
    <w:p w14:paraId="5B5ABFAD" w14:textId="7008DDB9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Desarrollo</w:t>
      </w:r>
      <w:r w:rsidR="00C10787">
        <w:rPr>
          <w:rFonts w:ascii="Arial" w:hAnsi="Arial" w:cs="Arial"/>
          <w:iCs/>
        </w:rPr>
        <w:t xml:space="preserve"> d</w:t>
      </w:r>
      <w:r w:rsidR="00431259">
        <w:rPr>
          <w:rFonts w:ascii="Arial" w:hAnsi="Arial" w:cs="Arial"/>
          <w:iCs/>
        </w:rPr>
        <w:t xml:space="preserve">e los módulos de </w:t>
      </w:r>
      <w:r w:rsidR="00D74C31">
        <w:rPr>
          <w:rFonts w:ascii="Arial" w:hAnsi="Arial" w:cs="Arial"/>
          <w:iCs/>
        </w:rPr>
        <w:t>Reparación y</w:t>
      </w:r>
      <w:r w:rsidR="00431259">
        <w:rPr>
          <w:rFonts w:ascii="Arial" w:hAnsi="Arial" w:cs="Arial"/>
          <w:iCs/>
        </w:rPr>
        <w:t xml:space="preserve"> </w:t>
      </w:r>
      <w:r w:rsidR="00D74C31">
        <w:rPr>
          <w:rFonts w:ascii="Arial" w:hAnsi="Arial" w:cs="Arial"/>
          <w:iCs/>
        </w:rPr>
        <w:t>Factura</w:t>
      </w:r>
    </w:p>
    <w:p w14:paraId="57C885E5" w14:textId="13DB39AB" w:rsidR="00116621" w:rsidRPr="00116621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  <w:lang w:val="es-EC"/>
        </w:rPr>
      </w:pPr>
      <w:r w:rsidRPr="00116621">
        <w:rPr>
          <w:rFonts w:ascii="Arial" w:hAnsi="Arial" w:cs="Arial"/>
          <w:iCs/>
          <w:lang w:val="es-EC"/>
        </w:rPr>
        <w:t>Responsable:</w:t>
      </w:r>
      <w:r w:rsidR="00431259" w:rsidRPr="00431259">
        <w:rPr>
          <w:rFonts w:ascii="Arial" w:hAnsi="Arial" w:cs="Arial"/>
          <w:iCs/>
        </w:rPr>
        <w:t xml:space="preserve"> </w:t>
      </w:r>
      <w:r w:rsidR="00431259">
        <w:rPr>
          <w:rFonts w:ascii="Arial" w:hAnsi="Arial" w:cs="Arial"/>
          <w:iCs/>
        </w:rPr>
        <w:t>Manjarrez Hillary,</w:t>
      </w:r>
      <w:r w:rsidRPr="00116621">
        <w:rPr>
          <w:rFonts w:ascii="Arial" w:hAnsi="Arial" w:cs="Arial"/>
          <w:iCs/>
          <w:lang w:val="es-EC"/>
        </w:rPr>
        <w:t xml:space="preserve"> </w:t>
      </w:r>
      <w:r w:rsidR="00C10787">
        <w:rPr>
          <w:rFonts w:ascii="Arial" w:hAnsi="Arial" w:cs="Arial"/>
          <w:iCs/>
          <w:lang w:val="es-EC"/>
        </w:rPr>
        <w:t>Calderón Francisco, Naranjo Jeshua</w:t>
      </w:r>
      <w:r w:rsidR="00D74C31">
        <w:rPr>
          <w:rFonts w:ascii="Arial" w:hAnsi="Arial" w:cs="Arial"/>
          <w:iCs/>
          <w:lang w:val="es-EC"/>
        </w:rPr>
        <w:t>, Mendoza Angelica, Cedeño Samuel.</w:t>
      </w:r>
    </w:p>
    <w:p w14:paraId="78850C52" w14:textId="142B7C3A" w:rsidR="00116621" w:rsidRPr="00431259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  <w:lang w:val="es-EC"/>
        </w:rPr>
        <w:t xml:space="preserve">Descripción: </w:t>
      </w:r>
      <w:r w:rsidR="00C10787">
        <w:rPr>
          <w:rFonts w:ascii="Arial" w:hAnsi="Arial" w:cs="Arial"/>
          <w:iCs/>
          <w:lang w:val="es-EC"/>
        </w:rPr>
        <w:t xml:space="preserve">Programar </w:t>
      </w:r>
      <w:r w:rsidR="00431259">
        <w:rPr>
          <w:rFonts w:ascii="Arial" w:hAnsi="Arial" w:cs="Arial"/>
          <w:iCs/>
          <w:lang w:val="es-EC"/>
        </w:rPr>
        <w:t xml:space="preserve">los módulos de </w:t>
      </w:r>
      <w:r w:rsidR="00D74C31">
        <w:rPr>
          <w:rFonts w:ascii="Arial" w:hAnsi="Arial" w:cs="Arial"/>
          <w:iCs/>
          <w:lang w:val="es-EC"/>
        </w:rPr>
        <w:t>Reparación y Factura</w:t>
      </w:r>
    </w:p>
    <w:p w14:paraId="039AE3B1" w14:textId="74F90CA5" w:rsidR="00431259" w:rsidRDefault="00D74C31" w:rsidP="00431259">
      <w:pPr>
        <w:pStyle w:val="Textoindependiente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Tolerancia a Fallos</w:t>
      </w:r>
    </w:p>
    <w:p w14:paraId="67E18782" w14:textId="18BF03EC" w:rsidR="00431259" w:rsidRDefault="00431259" w:rsidP="00431259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 xml:space="preserve">Responsable: Cedeño Samuel </w:t>
      </w:r>
    </w:p>
    <w:p w14:paraId="75390523" w14:textId="07019C88" w:rsidR="00431259" w:rsidRDefault="00431259" w:rsidP="00431259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Descripción: Elaborar la</w:t>
      </w:r>
      <w:r w:rsidR="00D74C31">
        <w:rPr>
          <w:rFonts w:ascii="Arial" w:hAnsi="Arial" w:cs="Arial"/>
          <w:iCs/>
          <w:lang w:val="es-EC"/>
        </w:rPr>
        <w:t xml:space="preserve"> Tolerancia a Fallos.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D74C31" w14:paraId="283D320A" w14:textId="77777777" w:rsidTr="00D74C31">
        <w:tc>
          <w:tcPr>
            <w:tcW w:w="2831" w:type="dxa"/>
          </w:tcPr>
          <w:p w14:paraId="3526D3D3" w14:textId="6050A9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bookmarkStart w:id="0" w:name="_Hlk182897635"/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666E158A" w14:textId="593E82C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D74C31" w14:paraId="2B64BCA2" w14:textId="77777777" w:rsidTr="00D74C31">
        <w:tc>
          <w:tcPr>
            <w:tcW w:w="2831" w:type="dxa"/>
          </w:tcPr>
          <w:p w14:paraId="4EB57A7B" w14:textId="5B77066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67AE78FF" w14:textId="66CA6EC8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08D3E8F" w14:textId="77777777" w:rsidTr="00D74C31">
        <w:tc>
          <w:tcPr>
            <w:tcW w:w="2831" w:type="dxa"/>
          </w:tcPr>
          <w:p w14:paraId="52A55F34" w14:textId="7B5B73C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5E821C87" w14:textId="58B284E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52ABE171" w14:textId="77777777" w:rsidTr="00D74C31">
        <w:tc>
          <w:tcPr>
            <w:tcW w:w="2831" w:type="dxa"/>
          </w:tcPr>
          <w:p w14:paraId="51A13F3C" w14:textId="14A6012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3203B10C" w14:textId="40C5732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2EB938B" w14:textId="77777777" w:rsidTr="00D74C31">
        <w:tc>
          <w:tcPr>
            <w:tcW w:w="2831" w:type="dxa"/>
          </w:tcPr>
          <w:p w14:paraId="26F47BDA" w14:textId="355B489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0C401ED5" w14:textId="1A6FD7FB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7F8053B1" w14:textId="77777777" w:rsidTr="00D74C31">
        <w:tc>
          <w:tcPr>
            <w:tcW w:w="2831" w:type="dxa"/>
          </w:tcPr>
          <w:p w14:paraId="7287FDE1" w14:textId="54ED5420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6239E64" w14:textId="613BC21D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F31B754" w14:textId="77777777" w:rsidTr="00D74C31">
        <w:tc>
          <w:tcPr>
            <w:tcW w:w="2831" w:type="dxa"/>
          </w:tcPr>
          <w:p w14:paraId="29BB602F" w14:textId="28D8C1D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1465C48B" w14:textId="6BB3E10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D74C31" w14:paraId="1AC002E5" w14:textId="77777777" w:rsidTr="00D74C31">
        <w:tc>
          <w:tcPr>
            <w:tcW w:w="2831" w:type="dxa"/>
          </w:tcPr>
          <w:p w14:paraId="5152D925" w14:textId="26741A9A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72615327" w14:textId="45A494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24BFDC4" w14:textId="77777777" w:rsidTr="00D74C31">
        <w:tc>
          <w:tcPr>
            <w:tcW w:w="2831" w:type="dxa"/>
          </w:tcPr>
          <w:p w14:paraId="533BCB41" w14:textId="3D490B15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37F16211" w14:textId="348962CD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Debo preguntar</w:t>
            </w:r>
          </w:p>
        </w:tc>
      </w:tr>
      <w:bookmarkEnd w:id="0"/>
    </w:tbl>
    <w:p w14:paraId="71F1B76F" w14:textId="77777777" w:rsidR="00CB5605" w:rsidRDefault="00CB5605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4D116119" w14:textId="77777777" w:rsidR="00CB5605" w:rsidRDefault="00CB5605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473E8E50" w14:textId="611711C3" w:rsidR="00431259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2B54DEE7" w14:textId="428A079E" w:rsidR="00FC7902" w:rsidRPr="00CB5605" w:rsidRDefault="00CB5605" w:rsidP="00CB560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68194B13" wp14:editId="1FACCA4F">
            <wp:extent cx="5034915" cy="3683000"/>
            <wp:effectExtent l="0" t="0" r="0" b="0"/>
            <wp:docPr id="17831359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4909" r="20940" b="23667"/>
                    <a:stretch/>
                  </pic:blipFill>
                  <pic:spPr bwMode="auto">
                    <a:xfrm>
                      <a:off x="0" y="0"/>
                      <a:ext cx="5051165" cy="36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7427F" w14:textId="77777777" w:rsidR="00204E23" w:rsidRDefault="00204E23" w:rsidP="00E45455">
      <w:pPr>
        <w:spacing w:after="0" w:line="240" w:lineRule="auto"/>
      </w:pPr>
      <w:r>
        <w:separator/>
      </w:r>
    </w:p>
  </w:endnote>
  <w:endnote w:type="continuationSeparator" w:id="0">
    <w:p w14:paraId="7F7B16B6" w14:textId="77777777" w:rsidR="00204E23" w:rsidRDefault="00204E2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8F2D5" w14:textId="77777777" w:rsidR="00204E23" w:rsidRDefault="00204E23" w:rsidP="00E45455">
      <w:pPr>
        <w:spacing w:after="0" w:line="240" w:lineRule="auto"/>
      </w:pPr>
      <w:r>
        <w:separator/>
      </w:r>
    </w:p>
  </w:footnote>
  <w:footnote w:type="continuationSeparator" w:id="0">
    <w:p w14:paraId="58F86383" w14:textId="77777777" w:rsidR="00204E23" w:rsidRDefault="00204E2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954E" w14:textId="47034C7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Reparación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488C890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41C0A"/>
    <w:multiLevelType w:val="hybridMultilevel"/>
    <w:tmpl w:val="CFB8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9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6"/>
  </w:num>
  <w:num w:numId="3" w16cid:durableId="254287104">
    <w:abstractNumId w:val="8"/>
  </w:num>
  <w:num w:numId="4" w16cid:durableId="1261179746">
    <w:abstractNumId w:val="20"/>
  </w:num>
  <w:num w:numId="5" w16cid:durableId="1328099293">
    <w:abstractNumId w:val="14"/>
  </w:num>
  <w:num w:numId="6" w16cid:durableId="1894265753">
    <w:abstractNumId w:val="27"/>
  </w:num>
  <w:num w:numId="7" w16cid:durableId="1042902138">
    <w:abstractNumId w:val="34"/>
  </w:num>
  <w:num w:numId="8" w16cid:durableId="1201431025">
    <w:abstractNumId w:val="46"/>
  </w:num>
  <w:num w:numId="9" w16cid:durableId="572545183">
    <w:abstractNumId w:val="47"/>
  </w:num>
  <w:num w:numId="10" w16cid:durableId="231165190">
    <w:abstractNumId w:val="48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38"/>
  </w:num>
  <w:num w:numId="14" w16cid:durableId="725377846">
    <w:abstractNumId w:val="29"/>
  </w:num>
  <w:num w:numId="15" w16cid:durableId="1350135127">
    <w:abstractNumId w:val="52"/>
  </w:num>
  <w:num w:numId="16" w16cid:durableId="1675179717">
    <w:abstractNumId w:val="37"/>
  </w:num>
  <w:num w:numId="17" w16cid:durableId="1531607898">
    <w:abstractNumId w:val="26"/>
  </w:num>
  <w:num w:numId="18" w16cid:durableId="2026010986">
    <w:abstractNumId w:val="6"/>
  </w:num>
  <w:num w:numId="19" w16cid:durableId="569466685">
    <w:abstractNumId w:val="23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3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1"/>
  </w:num>
  <w:num w:numId="26" w16cid:durableId="1379666493">
    <w:abstractNumId w:val="18"/>
  </w:num>
  <w:num w:numId="27" w16cid:durableId="99254201">
    <w:abstractNumId w:val="23"/>
  </w:num>
  <w:num w:numId="28" w16cid:durableId="844978500">
    <w:abstractNumId w:val="23"/>
  </w:num>
  <w:num w:numId="29" w16cid:durableId="1314673793">
    <w:abstractNumId w:val="23"/>
  </w:num>
  <w:num w:numId="30" w16cid:durableId="325788759">
    <w:abstractNumId w:val="24"/>
  </w:num>
  <w:num w:numId="31" w16cid:durableId="1234970865">
    <w:abstractNumId w:val="21"/>
  </w:num>
  <w:num w:numId="32" w16cid:durableId="1636372748">
    <w:abstractNumId w:val="28"/>
  </w:num>
  <w:num w:numId="33" w16cid:durableId="443161022">
    <w:abstractNumId w:val="12"/>
  </w:num>
  <w:num w:numId="34" w16cid:durableId="840464381">
    <w:abstractNumId w:val="31"/>
  </w:num>
  <w:num w:numId="35" w16cid:durableId="1867795346">
    <w:abstractNumId w:val="19"/>
  </w:num>
  <w:num w:numId="36" w16cid:durableId="1553813205">
    <w:abstractNumId w:val="44"/>
  </w:num>
  <w:num w:numId="37" w16cid:durableId="2006350952">
    <w:abstractNumId w:val="5"/>
  </w:num>
  <w:num w:numId="38" w16cid:durableId="12148007">
    <w:abstractNumId w:val="35"/>
  </w:num>
  <w:num w:numId="39" w16cid:durableId="1920407275">
    <w:abstractNumId w:val="39"/>
  </w:num>
  <w:num w:numId="40" w16cid:durableId="2094156321">
    <w:abstractNumId w:val="45"/>
  </w:num>
  <w:num w:numId="41" w16cid:durableId="375011563">
    <w:abstractNumId w:val="15"/>
  </w:num>
  <w:num w:numId="42" w16cid:durableId="1428306178">
    <w:abstractNumId w:val="22"/>
  </w:num>
  <w:num w:numId="43" w16cid:durableId="1244145527">
    <w:abstractNumId w:val="40"/>
  </w:num>
  <w:num w:numId="44" w16cid:durableId="940917576">
    <w:abstractNumId w:val="17"/>
  </w:num>
  <w:num w:numId="45" w16cid:durableId="1449426881">
    <w:abstractNumId w:val="50"/>
  </w:num>
  <w:num w:numId="46" w16cid:durableId="1904169961">
    <w:abstractNumId w:val="41"/>
  </w:num>
  <w:num w:numId="47" w16cid:durableId="1300375701">
    <w:abstractNumId w:val="4"/>
  </w:num>
  <w:num w:numId="48" w16cid:durableId="86081311">
    <w:abstractNumId w:val="49"/>
  </w:num>
  <w:num w:numId="49" w16cid:durableId="545221305">
    <w:abstractNumId w:val="36"/>
  </w:num>
  <w:num w:numId="50" w16cid:durableId="148986103">
    <w:abstractNumId w:val="43"/>
  </w:num>
  <w:num w:numId="51" w16cid:durableId="997996529">
    <w:abstractNumId w:val="33"/>
  </w:num>
  <w:num w:numId="52" w16cid:durableId="1825048125">
    <w:abstractNumId w:val="10"/>
  </w:num>
  <w:num w:numId="53" w16cid:durableId="1701779259">
    <w:abstractNumId w:val="32"/>
  </w:num>
  <w:num w:numId="54" w16cid:durableId="725378432">
    <w:abstractNumId w:val="25"/>
  </w:num>
  <w:num w:numId="55" w16cid:durableId="1475368590">
    <w:abstractNumId w:val="42"/>
  </w:num>
  <w:num w:numId="56" w16cid:durableId="19288774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04E23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7273"/>
    <w:rsid w:val="0041055C"/>
    <w:rsid w:val="00431259"/>
    <w:rsid w:val="004321C1"/>
    <w:rsid w:val="004405E1"/>
    <w:rsid w:val="00447B32"/>
    <w:rsid w:val="0045669B"/>
    <w:rsid w:val="00471D49"/>
    <w:rsid w:val="004833AE"/>
    <w:rsid w:val="00485842"/>
    <w:rsid w:val="004968D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97709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56BF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3E27"/>
    <w:rsid w:val="009951AE"/>
    <w:rsid w:val="009C2B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015A"/>
    <w:rsid w:val="00AA3C8F"/>
    <w:rsid w:val="00AB304D"/>
    <w:rsid w:val="00AE0B4B"/>
    <w:rsid w:val="00AE45C1"/>
    <w:rsid w:val="00AE6717"/>
    <w:rsid w:val="00AF28BD"/>
    <w:rsid w:val="00AF2AF5"/>
    <w:rsid w:val="00B06195"/>
    <w:rsid w:val="00B151D3"/>
    <w:rsid w:val="00B210F7"/>
    <w:rsid w:val="00B2282F"/>
    <w:rsid w:val="00B238E8"/>
    <w:rsid w:val="00B43F93"/>
    <w:rsid w:val="00B460E6"/>
    <w:rsid w:val="00B562B4"/>
    <w:rsid w:val="00B9495C"/>
    <w:rsid w:val="00BD2C9A"/>
    <w:rsid w:val="00BD7DED"/>
    <w:rsid w:val="00C10787"/>
    <w:rsid w:val="00C54623"/>
    <w:rsid w:val="00C54BBF"/>
    <w:rsid w:val="00C65E76"/>
    <w:rsid w:val="00C66FAB"/>
    <w:rsid w:val="00C70B59"/>
    <w:rsid w:val="00C81561"/>
    <w:rsid w:val="00C8158B"/>
    <w:rsid w:val="00C863B9"/>
    <w:rsid w:val="00C93B5D"/>
    <w:rsid w:val="00C96124"/>
    <w:rsid w:val="00CB5605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01BE"/>
    <w:rsid w:val="00D1112C"/>
    <w:rsid w:val="00D21989"/>
    <w:rsid w:val="00D22AAC"/>
    <w:rsid w:val="00D34B55"/>
    <w:rsid w:val="00D515A7"/>
    <w:rsid w:val="00D52150"/>
    <w:rsid w:val="00D66948"/>
    <w:rsid w:val="00D6701E"/>
    <w:rsid w:val="00D67C7A"/>
    <w:rsid w:val="00D74C31"/>
    <w:rsid w:val="00D76995"/>
    <w:rsid w:val="00D87F8F"/>
    <w:rsid w:val="00D91651"/>
    <w:rsid w:val="00D92277"/>
    <w:rsid w:val="00DA14A7"/>
    <w:rsid w:val="00DB2A82"/>
    <w:rsid w:val="00DD2C95"/>
    <w:rsid w:val="00DE4088"/>
    <w:rsid w:val="00DE4ABD"/>
    <w:rsid w:val="00DF2088"/>
    <w:rsid w:val="00DF68E0"/>
    <w:rsid w:val="00E11461"/>
    <w:rsid w:val="00E1476B"/>
    <w:rsid w:val="00E373E7"/>
    <w:rsid w:val="00E43B6C"/>
    <w:rsid w:val="00E45455"/>
    <w:rsid w:val="00E51CDE"/>
    <w:rsid w:val="00E52767"/>
    <w:rsid w:val="00E61981"/>
    <w:rsid w:val="00E6602D"/>
    <w:rsid w:val="00E73506"/>
    <w:rsid w:val="00E95B37"/>
    <w:rsid w:val="00ED180E"/>
    <w:rsid w:val="00ED2C98"/>
    <w:rsid w:val="00ED3AD4"/>
    <w:rsid w:val="00EE34B7"/>
    <w:rsid w:val="00EE4354"/>
    <w:rsid w:val="00EE7BCC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2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ANGELICA SAMANTA MENDOZA MEDINA</cp:lastModifiedBy>
  <cp:revision>2</cp:revision>
  <dcterms:created xsi:type="dcterms:W3CDTF">2024-11-20T22:00:00Z</dcterms:created>
  <dcterms:modified xsi:type="dcterms:W3CDTF">2024-11-20T22:00:00Z</dcterms:modified>
</cp:coreProperties>
</file>
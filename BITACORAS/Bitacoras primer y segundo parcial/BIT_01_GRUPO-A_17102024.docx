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7B5F67" w14:paraId="6BED5ABE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053703B9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2A968808" w14:textId="77777777" w:rsidR="00DE4088" w:rsidRPr="007B5F67" w:rsidRDefault="00F81143" w:rsidP="00FA1E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E373E7"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DE4088" w:rsidRPr="007B5F67" w14:paraId="2A04E4D8" w14:textId="77777777" w:rsidTr="00EF74DB">
        <w:tc>
          <w:tcPr>
            <w:tcW w:w="2552" w:type="dxa"/>
            <w:shd w:val="clear" w:color="auto" w:fill="D9D9D9"/>
            <w:vAlign w:val="center"/>
          </w:tcPr>
          <w:p w14:paraId="0BBF21F0" w14:textId="77777777" w:rsidR="00DE4088" w:rsidRPr="007B5F67" w:rsidRDefault="004C3BA6" w:rsidP="00DE40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</w:t>
            </w:r>
            <w:r w:rsidR="00EF74DB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3E85B1DB" w14:textId="77777777" w:rsidR="00DE4088" w:rsidRPr="00485842" w:rsidRDefault="00F81143" w:rsidP="004C3BA6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 xml:space="preserve">Definir el alcance del proyecto. </w:t>
            </w:r>
          </w:p>
        </w:tc>
      </w:tr>
      <w:tr w:rsidR="00EF74DB" w:rsidRPr="007B5F67" w14:paraId="319A00AC" w14:textId="77777777" w:rsidTr="00EF74DB">
        <w:tc>
          <w:tcPr>
            <w:tcW w:w="2552" w:type="dxa"/>
            <w:shd w:val="clear" w:color="auto" w:fill="D9D9D9"/>
            <w:vAlign w:val="center"/>
          </w:tcPr>
          <w:p w14:paraId="18CBF47C" w14:textId="77777777" w:rsidR="00EF74DB" w:rsidRPr="007B5F67" w:rsidRDefault="00EF74DB" w:rsidP="004321C1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636EED7F" w14:textId="77777777" w:rsidR="00EF74DB" w:rsidRPr="00485842" w:rsidRDefault="00F81143" w:rsidP="004321C1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 xml:space="preserve">Universidad de Guayaquil </w:t>
            </w:r>
          </w:p>
        </w:tc>
      </w:tr>
      <w:tr w:rsidR="00EF74DB" w:rsidRPr="007B5F67" w14:paraId="28F841F8" w14:textId="77777777" w:rsidTr="00EF74DB">
        <w:tc>
          <w:tcPr>
            <w:tcW w:w="2552" w:type="dxa"/>
            <w:shd w:val="clear" w:color="auto" w:fill="D9D9D9"/>
            <w:vAlign w:val="center"/>
          </w:tcPr>
          <w:p w14:paraId="7C1890A9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55729CDA" w14:textId="77777777" w:rsidR="00EF74DB" w:rsidRPr="00485842" w:rsidRDefault="00F81143" w:rsidP="00F94683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Mendoza Medina Angelica</w:t>
            </w:r>
          </w:p>
        </w:tc>
      </w:tr>
      <w:tr w:rsidR="00EF74DB" w:rsidRPr="007B5F67" w14:paraId="06C4A2C5" w14:textId="77777777" w:rsidTr="00EF74DB">
        <w:tc>
          <w:tcPr>
            <w:tcW w:w="2552" w:type="dxa"/>
            <w:shd w:val="clear" w:color="auto" w:fill="D9D9D9"/>
            <w:vAlign w:val="center"/>
          </w:tcPr>
          <w:p w14:paraId="57079AB6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59C72D3B" w14:textId="77777777" w:rsidR="00EF74DB" w:rsidRPr="00485842" w:rsidRDefault="00F81143" w:rsidP="00DE4088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17/10/2024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491F069A" w14:textId="77777777" w:rsidR="00EF74DB" w:rsidRPr="00485842" w:rsidRDefault="00EF74DB" w:rsidP="00DE4088">
            <w:pPr>
              <w:rPr>
                <w:rFonts w:ascii="Arial" w:hAnsi="Arial" w:cs="Arial"/>
                <w:b/>
                <w:iCs/>
              </w:rPr>
            </w:pPr>
            <w:r w:rsidRPr="00485842">
              <w:rPr>
                <w:rFonts w:ascii="Arial" w:hAnsi="Arial" w:cs="Arial"/>
                <w:b/>
                <w:iCs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464D1770" w14:textId="77777777" w:rsidR="00EF74DB" w:rsidRPr="00485842" w:rsidRDefault="00F81143" w:rsidP="00DE4088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 xml:space="preserve">20:00 pm 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16890732" w14:textId="77777777" w:rsidR="00EF74DB" w:rsidRPr="00485842" w:rsidRDefault="00EF74DB" w:rsidP="00DE4088">
            <w:pPr>
              <w:rPr>
                <w:rFonts w:ascii="Arial" w:hAnsi="Arial" w:cs="Arial"/>
                <w:b/>
                <w:iCs/>
              </w:rPr>
            </w:pPr>
            <w:r w:rsidRPr="00485842">
              <w:rPr>
                <w:rFonts w:ascii="Arial" w:hAnsi="Arial" w:cs="Arial"/>
                <w:b/>
                <w:iCs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21E5C509" w14:textId="77777777" w:rsidR="00EF74DB" w:rsidRPr="00485842" w:rsidRDefault="00F81143" w:rsidP="00DE4088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21:00pm</w:t>
            </w:r>
          </w:p>
        </w:tc>
      </w:tr>
      <w:tr w:rsidR="00EF74DB" w:rsidRPr="007B5F67" w14:paraId="68A785EA" w14:textId="77777777" w:rsidTr="00EF74DB">
        <w:tc>
          <w:tcPr>
            <w:tcW w:w="2552" w:type="dxa"/>
            <w:shd w:val="clear" w:color="auto" w:fill="D9D9D9"/>
            <w:vAlign w:val="center"/>
          </w:tcPr>
          <w:p w14:paraId="40A51165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17992184" w14:textId="77777777" w:rsidR="00EF74DB" w:rsidRPr="00485842" w:rsidRDefault="00485842" w:rsidP="00DE4088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Vía</w:t>
            </w:r>
            <w:r w:rsidR="00F81143" w:rsidRPr="00485842">
              <w:rPr>
                <w:rFonts w:ascii="Arial" w:hAnsi="Arial" w:cs="Arial"/>
                <w:iCs/>
              </w:rPr>
              <w:t xml:space="preserve"> </w:t>
            </w:r>
            <w:proofErr w:type="gramStart"/>
            <w:r w:rsidR="00F81143" w:rsidRPr="00485842">
              <w:rPr>
                <w:rFonts w:ascii="Arial" w:hAnsi="Arial" w:cs="Arial"/>
                <w:iCs/>
              </w:rPr>
              <w:t>zoom</w:t>
            </w:r>
            <w:proofErr w:type="gramEnd"/>
            <w:r w:rsidR="00F81143" w:rsidRPr="00485842">
              <w:rPr>
                <w:rFonts w:ascii="Arial" w:hAnsi="Arial" w:cs="Arial"/>
                <w:iCs/>
              </w:rPr>
              <w:t xml:space="preserve"> </w:t>
            </w:r>
          </w:p>
        </w:tc>
      </w:tr>
      <w:tr w:rsidR="00EF74DB" w:rsidRPr="007B5F67" w14:paraId="73DAEA52" w14:textId="77777777" w:rsidTr="00F81143">
        <w:trPr>
          <w:trHeight w:val="788"/>
        </w:trPr>
        <w:tc>
          <w:tcPr>
            <w:tcW w:w="2552" w:type="dxa"/>
            <w:shd w:val="clear" w:color="auto" w:fill="D9D9D9"/>
            <w:vAlign w:val="center"/>
          </w:tcPr>
          <w:p w14:paraId="7DC94E5A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2ECFC590" w14:textId="7D74959F" w:rsidR="00EF74DB" w:rsidRPr="00485842" w:rsidRDefault="00DB0C18" w:rsidP="0063368E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Proyecto de Programación Orientada a Eventos</w:t>
            </w:r>
          </w:p>
        </w:tc>
      </w:tr>
    </w:tbl>
    <w:p w14:paraId="305C30CB" w14:textId="77777777" w:rsidR="009D421A" w:rsidRPr="00FB1F9B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DE4088" w:rsidRPr="007B5F67" w14:paraId="3D1096FE" w14:textId="77777777" w:rsidTr="007B5F67">
        <w:tc>
          <w:tcPr>
            <w:tcW w:w="9923" w:type="dxa"/>
            <w:gridSpan w:val="3"/>
            <w:shd w:val="clear" w:color="auto" w:fill="A6A6A6"/>
          </w:tcPr>
          <w:p w14:paraId="5BC8AFE4" w14:textId="77777777" w:rsidR="00DE4088" w:rsidRPr="007B5F67" w:rsidRDefault="0029753F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2D1748" w:rsidRPr="007B5F67" w14:paraId="3F1E5BFC" w14:textId="77777777" w:rsidTr="007B5F67">
        <w:tc>
          <w:tcPr>
            <w:tcW w:w="3340" w:type="dxa"/>
            <w:shd w:val="clear" w:color="auto" w:fill="D9D9D9"/>
          </w:tcPr>
          <w:p w14:paraId="407D6DF5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26F0281F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 w:rsidR="004D728F"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663FF81D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Firma</w:t>
            </w:r>
          </w:p>
        </w:tc>
      </w:tr>
      <w:tr w:rsidR="00FA1E80" w:rsidRPr="007B5F67" w14:paraId="69A15AC9" w14:textId="77777777" w:rsidTr="003E2F6F">
        <w:tc>
          <w:tcPr>
            <w:tcW w:w="3340" w:type="dxa"/>
          </w:tcPr>
          <w:p w14:paraId="0ABB9829" w14:textId="77777777" w:rsidR="00FA1E80" w:rsidRPr="00485842" w:rsidRDefault="00485842" w:rsidP="00FA1E80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 xml:space="preserve">Samuel Cedeño </w:t>
            </w:r>
          </w:p>
        </w:tc>
        <w:tc>
          <w:tcPr>
            <w:tcW w:w="3181" w:type="dxa"/>
          </w:tcPr>
          <w:p w14:paraId="59C9068E" w14:textId="77777777" w:rsidR="00FA1E80" w:rsidRPr="00485842" w:rsidRDefault="00485842" w:rsidP="001B2A73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Estudiante/Universidad de Guayaquil</w:t>
            </w:r>
          </w:p>
        </w:tc>
        <w:tc>
          <w:tcPr>
            <w:tcW w:w="3402" w:type="dxa"/>
          </w:tcPr>
          <w:p w14:paraId="100D4F21" w14:textId="628CFE5A" w:rsidR="00FA1E80" w:rsidRPr="00485842" w:rsidRDefault="00D271A0" w:rsidP="002D1748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  <w:noProof/>
              </w:rPr>
              <w:drawing>
                <wp:inline distT="0" distB="0" distL="0" distR="0" wp14:anchorId="3927A4E2" wp14:editId="4486CFD3">
                  <wp:extent cx="475945" cy="360000"/>
                  <wp:effectExtent l="0" t="0" r="635" b="2540"/>
                  <wp:docPr id="2018452160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bright="2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945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E80" w:rsidRPr="007B5F67" w14:paraId="077F7D4B" w14:textId="77777777" w:rsidTr="003E2F6F">
        <w:tc>
          <w:tcPr>
            <w:tcW w:w="3340" w:type="dxa"/>
          </w:tcPr>
          <w:p w14:paraId="6E24BAE4" w14:textId="77777777" w:rsidR="00FA1E80" w:rsidRPr="00485842" w:rsidRDefault="00485842" w:rsidP="00FA1E80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 xml:space="preserve">Hillary Manjarrez </w:t>
            </w:r>
          </w:p>
        </w:tc>
        <w:tc>
          <w:tcPr>
            <w:tcW w:w="3181" w:type="dxa"/>
          </w:tcPr>
          <w:p w14:paraId="1222AFEC" w14:textId="77777777" w:rsidR="00FA1E80" w:rsidRPr="00485842" w:rsidRDefault="00485842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Estudiante/Universidad de Guayaquil</w:t>
            </w:r>
          </w:p>
        </w:tc>
        <w:tc>
          <w:tcPr>
            <w:tcW w:w="3402" w:type="dxa"/>
          </w:tcPr>
          <w:p w14:paraId="57C3A436" w14:textId="40EAAFDF" w:rsidR="00FA1E80" w:rsidRPr="00485842" w:rsidRDefault="002D1748" w:rsidP="002D1748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  <w:noProof/>
              </w:rPr>
              <w:drawing>
                <wp:inline distT="0" distB="0" distL="0" distR="0" wp14:anchorId="1FCF6D40" wp14:editId="0E704A20">
                  <wp:extent cx="725669" cy="540000"/>
                  <wp:effectExtent l="0" t="0" r="0" b="0"/>
                  <wp:docPr id="720888732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669" cy="5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E80" w:rsidRPr="007B5F67" w14:paraId="1CC6A300" w14:textId="77777777" w:rsidTr="003E2F6F">
        <w:tc>
          <w:tcPr>
            <w:tcW w:w="3340" w:type="dxa"/>
          </w:tcPr>
          <w:p w14:paraId="40F65946" w14:textId="77777777" w:rsidR="00FA1E80" w:rsidRPr="00485842" w:rsidRDefault="00485842" w:rsidP="00FA1E80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Francisco Calderón</w:t>
            </w:r>
          </w:p>
        </w:tc>
        <w:tc>
          <w:tcPr>
            <w:tcW w:w="3181" w:type="dxa"/>
          </w:tcPr>
          <w:p w14:paraId="45CBA0A8" w14:textId="77777777" w:rsidR="00FA1E80" w:rsidRPr="00485842" w:rsidRDefault="00485842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Estudiante/Universidad de Guayaquil</w:t>
            </w:r>
          </w:p>
        </w:tc>
        <w:tc>
          <w:tcPr>
            <w:tcW w:w="3402" w:type="dxa"/>
          </w:tcPr>
          <w:p w14:paraId="2FDF18C9" w14:textId="6A3BA865" w:rsidR="00FA1E80" w:rsidRPr="00485842" w:rsidRDefault="002D1748" w:rsidP="002D1748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  <w:noProof/>
              </w:rPr>
              <w:drawing>
                <wp:inline distT="0" distB="0" distL="0" distR="0" wp14:anchorId="4797D64B" wp14:editId="12597F2B">
                  <wp:extent cx="384750" cy="540000"/>
                  <wp:effectExtent l="0" t="0" r="0" b="0"/>
                  <wp:docPr id="2060343520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750" cy="5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842" w:rsidRPr="007B5F67" w14:paraId="6EF7930A" w14:textId="77777777" w:rsidTr="003E2F6F">
        <w:tc>
          <w:tcPr>
            <w:tcW w:w="3340" w:type="dxa"/>
          </w:tcPr>
          <w:p w14:paraId="0B67F186" w14:textId="77777777" w:rsidR="00485842" w:rsidRPr="00485842" w:rsidRDefault="00485842" w:rsidP="00FA1E80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 xml:space="preserve">Angelica Mendoza </w:t>
            </w:r>
          </w:p>
        </w:tc>
        <w:tc>
          <w:tcPr>
            <w:tcW w:w="3181" w:type="dxa"/>
          </w:tcPr>
          <w:p w14:paraId="2DA94FD6" w14:textId="77777777" w:rsidR="00485842" w:rsidRPr="00485842" w:rsidRDefault="00485842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Estudiante/Universidad de Guayaquil</w:t>
            </w:r>
          </w:p>
        </w:tc>
        <w:tc>
          <w:tcPr>
            <w:tcW w:w="3402" w:type="dxa"/>
          </w:tcPr>
          <w:p w14:paraId="53689A62" w14:textId="22A2626B" w:rsidR="00485842" w:rsidRPr="00485842" w:rsidRDefault="002D1748" w:rsidP="002D1748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  <w:noProof/>
              </w:rPr>
              <w:drawing>
                <wp:inline distT="0" distB="0" distL="0" distR="0" wp14:anchorId="19338836" wp14:editId="3C4DDE64">
                  <wp:extent cx="488531" cy="540000"/>
                  <wp:effectExtent l="0" t="0" r="6985" b="0"/>
                  <wp:docPr id="271044715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531" cy="5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842" w:rsidRPr="007B5F67" w14:paraId="1FD9F814" w14:textId="77777777" w:rsidTr="003E2F6F">
        <w:tc>
          <w:tcPr>
            <w:tcW w:w="3340" w:type="dxa"/>
          </w:tcPr>
          <w:p w14:paraId="2AD0E6FD" w14:textId="77777777" w:rsidR="00485842" w:rsidRPr="00485842" w:rsidRDefault="00485842" w:rsidP="00FA1E80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 xml:space="preserve">Jeshua Naranjo </w:t>
            </w:r>
          </w:p>
        </w:tc>
        <w:tc>
          <w:tcPr>
            <w:tcW w:w="3181" w:type="dxa"/>
          </w:tcPr>
          <w:p w14:paraId="2B3A313B" w14:textId="77777777" w:rsidR="00485842" w:rsidRPr="00485842" w:rsidRDefault="00485842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Estudiante/Universidad de Guayaquil</w:t>
            </w:r>
          </w:p>
        </w:tc>
        <w:tc>
          <w:tcPr>
            <w:tcW w:w="3402" w:type="dxa"/>
          </w:tcPr>
          <w:p w14:paraId="727F7C8C" w14:textId="6F7B6B6A" w:rsidR="00485842" w:rsidRPr="00485842" w:rsidRDefault="002D1748" w:rsidP="002D1748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  <w:noProof/>
              </w:rPr>
              <w:drawing>
                <wp:inline distT="0" distB="0" distL="0" distR="0" wp14:anchorId="4561653D" wp14:editId="7F535E19">
                  <wp:extent cx="239660" cy="540000"/>
                  <wp:effectExtent l="0" t="0" r="8255" b="0"/>
                  <wp:docPr id="686089483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66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0EDC6E" w14:textId="77777777" w:rsidR="00DE4088" w:rsidRPr="00FB1F9B" w:rsidRDefault="00DE4088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7B5F67" w14:paraId="37CBA040" w14:textId="77777777" w:rsidTr="007B5F67">
        <w:tc>
          <w:tcPr>
            <w:tcW w:w="9923" w:type="dxa"/>
            <w:shd w:val="clear" w:color="auto" w:fill="D9D9D9"/>
          </w:tcPr>
          <w:p w14:paraId="3D2B0E2D" w14:textId="77777777" w:rsidR="00DE4088" w:rsidRPr="007B5F67" w:rsidRDefault="005206DA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</w:t>
            </w:r>
            <w:r w:rsidR="00DE4088" w:rsidRPr="007B5F67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19CF912B" w14:textId="77777777" w:rsidR="001B2A73" w:rsidRPr="00485842" w:rsidRDefault="001B2A73" w:rsidP="001B2A73">
      <w:pPr>
        <w:pStyle w:val="Textoindependiente"/>
        <w:rPr>
          <w:rFonts w:ascii="Arial" w:hAnsi="Arial" w:cs="Arial"/>
          <w:iCs/>
        </w:rPr>
      </w:pPr>
    </w:p>
    <w:p w14:paraId="4B00D0E6" w14:textId="77777777" w:rsidR="00601953" w:rsidRPr="00485842" w:rsidRDefault="00485842" w:rsidP="001B2A73">
      <w:pPr>
        <w:pStyle w:val="Textoindependiente"/>
        <w:rPr>
          <w:rFonts w:ascii="Arial" w:hAnsi="Arial" w:cs="Arial"/>
          <w:iCs/>
        </w:rPr>
      </w:pPr>
      <w:r w:rsidRPr="00485842">
        <w:rPr>
          <w:rFonts w:ascii="Arial" w:hAnsi="Arial" w:cs="Arial"/>
          <w:iCs/>
        </w:rPr>
        <w:t xml:space="preserve">Los aspectos tratados fueron los siguientes: </w:t>
      </w:r>
    </w:p>
    <w:p w14:paraId="795ADCD2" w14:textId="77777777" w:rsidR="00485842" w:rsidRPr="00485842" w:rsidRDefault="00485842" w:rsidP="00485842">
      <w:pPr>
        <w:pStyle w:val="Textoindependiente"/>
        <w:numPr>
          <w:ilvl w:val="0"/>
          <w:numId w:val="50"/>
        </w:numPr>
        <w:rPr>
          <w:rFonts w:ascii="Arial" w:hAnsi="Arial" w:cs="Arial"/>
          <w:iCs/>
        </w:rPr>
      </w:pPr>
      <w:r w:rsidRPr="00485842">
        <w:rPr>
          <w:rFonts w:ascii="Arial" w:hAnsi="Arial" w:cs="Arial"/>
          <w:iCs/>
        </w:rPr>
        <w:t>Definir el alcance del proyecto.</w:t>
      </w:r>
    </w:p>
    <w:p w14:paraId="2DD65941" w14:textId="77777777" w:rsidR="00485842" w:rsidRPr="00485842" w:rsidRDefault="00485842" w:rsidP="00485842">
      <w:pPr>
        <w:pStyle w:val="Textoindependiente"/>
        <w:numPr>
          <w:ilvl w:val="0"/>
          <w:numId w:val="50"/>
        </w:numPr>
        <w:rPr>
          <w:rFonts w:ascii="Arial" w:hAnsi="Arial" w:cs="Arial"/>
          <w:iCs/>
        </w:rPr>
      </w:pPr>
      <w:r w:rsidRPr="00485842">
        <w:rPr>
          <w:rFonts w:ascii="Arial" w:hAnsi="Arial" w:cs="Arial"/>
          <w:iCs/>
        </w:rPr>
        <w:lastRenderedPageBreak/>
        <w:t xml:space="preserve">Los módulos por realizar para el primer parcial. </w:t>
      </w:r>
    </w:p>
    <w:p w14:paraId="132ADAEC" w14:textId="65B2F494" w:rsidR="00485842" w:rsidRPr="00485842" w:rsidRDefault="00485842" w:rsidP="00485842">
      <w:pPr>
        <w:pStyle w:val="Textoindependiente"/>
        <w:numPr>
          <w:ilvl w:val="0"/>
          <w:numId w:val="50"/>
        </w:numPr>
        <w:rPr>
          <w:rFonts w:ascii="Arial" w:hAnsi="Arial" w:cs="Arial"/>
          <w:iCs/>
        </w:rPr>
      </w:pPr>
      <w:r w:rsidRPr="00485842">
        <w:rPr>
          <w:rFonts w:ascii="Arial" w:hAnsi="Arial" w:cs="Arial"/>
          <w:iCs/>
        </w:rPr>
        <w:t xml:space="preserve">Definir las tecnologías </w:t>
      </w:r>
      <w:r w:rsidR="00061AFB">
        <w:rPr>
          <w:rFonts w:ascii="Arial" w:hAnsi="Arial" w:cs="Arial"/>
          <w:iCs/>
        </w:rPr>
        <w:t>a ser</w:t>
      </w:r>
      <w:r w:rsidRPr="00485842">
        <w:rPr>
          <w:rFonts w:ascii="Arial" w:hAnsi="Arial" w:cs="Arial"/>
          <w:iCs/>
        </w:rPr>
        <w:t xml:space="preserve"> usadas </w:t>
      </w:r>
    </w:p>
    <w:p w14:paraId="6E1D4E12" w14:textId="77777777" w:rsidR="004C3BA6" w:rsidRPr="001B2A73" w:rsidRDefault="004C3BA6" w:rsidP="001B2A73">
      <w:pPr>
        <w:pStyle w:val="Textoindependiente"/>
        <w:rPr>
          <w:rFonts w:ascii="Arial" w:hAnsi="Arial" w:cs="Arial"/>
          <w:i/>
          <w:color w:val="0000FF"/>
        </w:rPr>
      </w:pPr>
    </w:p>
    <w:p w14:paraId="75490D89" w14:textId="77777777" w:rsidR="00F94683" w:rsidRPr="001B2A73" w:rsidRDefault="00F94683" w:rsidP="001B2A73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t>LISTA DE ACCIONES</w:t>
      </w:r>
    </w:p>
    <w:p w14:paraId="0E992A7F" w14:textId="0BBABAEA" w:rsidR="00485842" w:rsidRDefault="00C45305" w:rsidP="00C45305">
      <w:pPr>
        <w:pStyle w:val="Textoindependiente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Definir el alcance general del proyecto</w:t>
      </w:r>
    </w:p>
    <w:p w14:paraId="289ACC08" w14:textId="1E12F88E" w:rsidR="00C45305" w:rsidRPr="00C45305" w:rsidRDefault="00C45305" w:rsidP="00C45305">
      <w:pPr>
        <w:pStyle w:val="Textoindependiente"/>
        <w:numPr>
          <w:ilvl w:val="0"/>
          <w:numId w:val="52"/>
        </w:numPr>
        <w:rPr>
          <w:rFonts w:ascii="Arial" w:hAnsi="Arial" w:cs="Arial"/>
          <w:iCs/>
          <w:lang w:val="es-EC"/>
        </w:rPr>
      </w:pPr>
      <w:r w:rsidRPr="00C45305">
        <w:rPr>
          <w:rFonts w:ascii="Arial" w:hAnsi="Arial" w:cs="Arial"/>
          <w:iCs/>
          <w:lang w:val="es-EC"/>
        </w:rPr>
        <w:t>Responsable: Todos los miembros del equipo</w:t>
      </w:r>
    </w:p>
    <w:p w14:paraId="3EE9CD63" w14:textId="0B27D33E" w:rsidR="00C45305" w:rsidRPr="00C45305" w:rsidRDefault="00C45305" w:rsidP="00C45305">
      <w:pPr>
        <w:pStyle w:val="Textoindependiente"/>
        <w:numPr>
          <w:ilvl w:val="0"/>
          <w:numId w:val="52"/>
        </w:numPr>
        <w:rPr>
          <w:rFonts w:ascii="Arial" w:hAnsi="Arial" w:cs="Arial"/>
          <w:iCs/>
        </w:rPr>
      </w:pPr>
      <w:r w:rsidRPr="00C45305">
        <w:rPr>
          <w:rFonts w:ascii="Arial" w:hAnsi="Arial" w:cs="Arial"/>
          <w:iCs/>
          <w:lang w:val="es-EC"/>
        </w:rPr>
        <w:t>Descripción: Realizar una sesión colaborativa para delimitar el alcance del proyecto, identificando las principales funcionalidades y objetivos.</w:t>
      </w:r>
    </w:p>
    <w:p w14:paraId="380A5B70" w14:textId="77777777" w:rsidR="00C45305" w:rsidRDefault="00C45305" w:rsidP="00C45305">
      <w:pPr>
        <w:pStyle w:val="Textoindependiente"/>
        <w:rPr>
          <w:rFonts w:ascii="Arial" w:hAnsi="Arial" w:cs="Arial"/>
          <w:iCs/>
          <w:lang w:val="es-EC"/>
        </w:rPr>
      </w:pPr>
      <w:r>
        <w:rPr>
          <w:rFonts w:ascii="Arial" w:hAnsi="Arial" w:cs="Arial"/>
          <w:iCs/>
          <w:lang w:val="es-EC"/>
        </w:rPr>
        <w:t>Detallar los módulos requeridos para el primer parcial</w:t>
      </w:r>
    </w:p>
    <w:p w14:paraId="2FC8C080" w14:textId="61BD58F3" w:rsidR="00C45305" w:rsidRPr="00C45305" w:rsidRDefault="00C45305" w:rsidP="00C45305">
      <w:pPr>
        <w:pStyle w:val="Textoindependiente"/>
        <w:numPr>
          <w:ilvl w:val="0"/>
          <w:numId w:val="53"/>
        </w:numPr>
        <w:rPr>
          <w:rFonts w:ascii="Arial" w:hAnsi="Arial" w:cs="Arial"/>
          <w:iCs/>
          <w:lang w:val="es-EC"/>
        </w:rPr>
      </w:pPr>
      <w:r w:rsidRPr="00C45305">
        <w:rPr>
          <w:rFonts w:ascii="Arial" w:hAnsi="Arial" w:cs="Arial"/>
          <w:iCs/>
          <w:lang w:val="es-EC"/>
        </w:rPr>
        <w:t>Responsable: Samuel Cedeño y Angelica Mendoza</w:t>
      </w:r>
    </w:p>
    <w:p w14:paraId="08FBFF51" w14:textId="002BC7EA" w:rsidR="00C45305" w:rsidRPr="00C45305" w:rsidRDefault="00C45305" w:rsidP="00C45305">
      <w:pPr>
        <w:pStyle w:val="Textoindependiente"/>
        <w:numPr>
          <w:ilvl w:val="0"/>
          <w:numId w:val="53"/>
        </w:numPr>
        <w:rPr>
          <w:rFonts w:ascii="Arial" w:hAnsi="Arial" w:cs="Arial"/>
          <w:iCs/>
        </w:rPr>
      </w:pPr>
      <w:r w:rsidRPr="00C45305">
        <w:rPr>
          <w:rFonts w:ascii="Arial" w:hAnsi="Arial" w:cs="Arial"/>
          <w:iCs/>
          <w:lang w:val="es-EC"/>
        </w:rPr>
        <w:t>Descripción: Identificar y documentar los módulos específicos que se deben completar para el primer parcial</w:t>
      </w:r>
      <w:r>
        <w:rPr>
          <w:rFonts w:ascii="Arial" w:hAnsi="Arial" w:cs="Arial"/>
          <w:iCs/>
          <w:lang w:val="es-EC"/>
        </w:rPr>
        <w:t>.</w:t>
      </w:r>
    </w:p>
    <w:p w14:paraId="7EBC66A6" w14:textId="792C321F" w:rsidR="00C45305" w:rsidRDefault="00C45305" w:rsidP="00C45305">
      <w:pPr>
        <w:pStyle w:val="Textoindependiente"/>
        <w:rPr>
          <w:rFonts w:ascii="Arial" w:hAnsi="Arial" w:cs="Arial"/>
          <w:iCs/>
          <w:lang w:val="es-EC"/>
        </w:rPr>
      </w:pPr>
      <w:r>
        <w:rPr>
          <w:rFonts w:ascii="Arial" w:hAnsi="Arial" w:cs="Arial"/>
          <w:iCs/>
          <w:lang w:val="es-EC"/>
        </w:rPr>
        <w:t>Selección de tecnologías</w:t>
      </w:r>
    </w:p>
    <w:p w14:paraId="385CA29C" w14:textId="3D57CF3C" w:rsidR="00C45305" w:rsidRPr="00C45305" w:rsidRDefault="00C45305" w:rsidP="00C45305">
      <w:pPr>
        <w:pStyle w:val="Textoindependiente"/>
        <w:numPr>
          <w:ilvl w:val="0"/>
          <w:numId w:val="54"/>
        </w:numPr>
        <w:rPr>
          <w:rFonts w:ascii="Arial" w:hAnsi="Arial" w:cs="Arial"/>
          <w:iCs/>
          <w:lang w:val="es-EC"/>
        </w:rPr>
      </w:pPr>
      <w:r w:rsidRPr="00C45305">
        <w:rPr>
          <w:rFonts w:ascii="Arial" w:hAnsi="Arial" w:cs="Arial"/>
          <w:iCs/>
          <w:lang w:val="es-EC"/>
        </w:rPr>
        <w:t>Responsable: Hillary Manjarrez y Francisco Calderón</w:t>
      </w:r>
    </w:p>
    <w:p w14:paraId="1FE54DF3" w14:textId="3BA998B0" w:rsidR="00C45305" w:rsidRPr="00C45305" w:rsidRDefault="00C45305" w:rsidP="00C45305">
      <w:pPr>
        <w:pStyle w:val="Textoindependiente"/>
        <w:numPr>
          <w:ilvl w:val="0"/>
          <w:numId w:val="54"/>
        </w:numPr>
        <w:rPr>
          <w:rFonts w:ascii="Arial" w:hAnsi="Arial" w:cs="Arial"/>
          <w:iCs/>
        </w:rPr>
      </w:pPr>
      <w:r w:rsidRPr="00C45305">
        <w:rPr>
          <w:rFonts w:ascii="Arial" w:hAnsi="Arial" w:cs="Arial"/>
          <w:iCs/>
          <w:lang w:val="es-EC"/>
        </w:rPr>
        <w:t xml:space="preserve">Descripción: Investigar opciones de tecnologías adecuadas para el proyecto (lenguajes de programación, </w:t>
      </w:r>
      <w:proofErr w:type="spellStart"/>
      <w:r w:rsidRPr="00C45305">
        <w:rPr>
          <w:rFonts w:ascii="Arial" w:hAnsi="Arial" w:cs="Arial"/>
          <w:iCs/>
          <w:lang w:val="es-EC"/>
        </w:rPr>
        <w:t>frameworks</w:t>
      </w:r>
      <w:proofErr w:type="spellEnd"/>
      <w:r w:rsidRPr="00C45305">
        <w:rPr>
          <w:rFonts w:ascii="Arial" w:hAnsi="Arial" w:cs="Arial"/>
          <w:iCs/>
          <w:lang w:val="es-EC"/>
        </w:rPr>
        <w:t>, bases de datos, etc.) y proponer una selección preliminar.</w:t>
      </w:r>
    </w:p>
    <w:p w14:paraId="40FCBD3D" w14:textId="106A2976" w:rsidR="00C45305" w:rsidRDefault="00C45305" w:rsidP="00C45305">
      <w:pPr>
        <w:pStyle w:val="Textoindependiente"/>
        <w:rPr>
          <w:rFonts w:ascii="Arial" w:hAnsi="Arial" w:cs="Arial"/>
          <w:iCs/>
          <w:lang w:val="es-EC"/>
        </w:rPr>
      </w:pPr>
      <w:r>
        <w:rPr>
          <w:rFonts w:ascii="Arial" w:hAnsi="Arial" w:cs="Arial"/>
          <w:iCs/>
          <w:lang w:val="es-EC"/>
        </w:rPr>
        <w:t>Documentación del alcance y plan inicial del proyecto</w:t>
      </w:r>
    </w:p>
    <w:p w14:paraId="0EF7BC00" w14:textId="2B7F332E" w:rsidR="00C45305" w:rsidRPr="00C45305" w:rsidRDefault="00C45305" w:rsidP="00C45305">
      <w:pPr>
        <w:pStyle w:val="Textoindependiente"/>
        <w:numPr>
          <w:ilvl w:val="0"/>
          <w:numId w:val="55"/>
        </w:numPr>
        <w:rPr>
          <w:rFonts w:ascii="Arial" w:hAnsi="Arial" w:cs="Arial"/>
          <w:iCs/>
          <w:lang w:val="es-EC"/>
        </w:rPr>
      </w:pPr>
      <w:r w:rsidRPr="00C45305">
        <w:rPr>
          <w:rFonts w:ascii="Arial" w:hAnsi="Arial" w:cs="Arial"/>
          <w:iCs/>
          <w:lang w:val="es-EC"/>
        </w:rPr>
        <w:t>Responsable: Jeshua Naranjo</w:t>
      </w:r>
    </w:p>
    <w:p w14:paraId="52F2A545" w14:textId="7255DB33" w:rsidR="00C45305" w:rsidRPr="00966135" w:rsidRDefault="00C45305" w:rsidP="00C45305">
      <w:pPr>
        <w:pStyle w:val="Textoindependiente"/>
        <w:numPr>
          <w:ilvl w:val="0"/>
          <w:numId w:val="55"/>
        </w:numPr>
        <w:rPr>
          <w:rFonts w:ascii="Arial" w:hAnsi="Arial" w:cs="Arial"/>
          <w:iCs/>
        </w:rPr>
      </w:pPr>
      <w:r w:rsidRPr="00C45305">
        <w:rPr>
          <w:rFonts w:ascii="Arial" w:hAnsi="Arial" w:cs="Arial"/>
          <w:iCs/>
          <w:lang w:val="es-EC"/>
        </w:rPr>
        <w:t>Descripción: Consolidar la información sobre el alcance y las tecnologías en un documento inicial que servirá de guía para el equipo.</w:t>
      </w:r>
    </w:p>
    <w:p w14:paraId="6706767C" w14:textId="39781CAA" w:rsidR="00F94683" w:rsidRDefault="00F94683" w:rsidP="00F9468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p w14:paraId="71F82014" w14:textId="6C0077BD" w:rsidR="00FC7902" w:rsidRPr="002D1748" w:rsidRDefault="00380055" w:rsidP="002D1748">
      <w:pPr>
        <w:pStyle w:val="Textoindependient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</w:rPr>
        <w:drawing>
          <wp:inline distT="0" distB="0" distL="0" distR="0" wp14:anchorId="36620435" wp14:editId="25566AFE">
            <wp:extent cx="5022850" cy="2825353"/>
            <wp:effectExtent l="0" t="0" r="6350" b="0"/>
            <wp:docPr id="70343824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557" cy="28386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C7902" w:rsidRPr="002D1748" w:rsidSect="007B5F67">
      <w:headerReference w:type="default" r:id="rId15"/>
      <w:footerReference w:type="default" r:id="rId16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C41631" w14:textId="77777777" w:rsidR="00E21EE4" w:rsidRDefault="00E21EE4" w:rsidP="00E45455">
      <w:pPr>
        <w:spacing w:after="0" w:line="240" w:lineRule="auto"/>
      </w:pPr>
      <w:r>
        <w:separator/>
      </w:r>
    </w:p>
  </w:endnote>
  <w:endnote w:type="continuationSeparator" w:id="0">
    <w:p w14:paraId="2EEAA825" w14:textId="77777777" w:rsidR="00E21EE4" w:rsidRDefault="00E21EE4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EB6112" w14:textId="335445E0" w:rsidR="007B5F67" w:rsidRPr="007B5F67" w:rsidRDefault="008A004F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6698316" wp14:editId="43B5DFB7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768383101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C2EDB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proofErr w:type="spellStart"/>
    <w:r w:rsidR="00604B97">
      <w:rPr>
        <w:rStyle w:val="Nmerodepgina"/>
        <w:b/>
        <w:snapToGrid w:val="0"/>
        <w:sz w:val="20"/>
        <w:lang w:val="es-ES_tradnl"/>
      </w:rPr>
      <w:t>Ph.D</w:t>
    </w:r>
    <w:proofErr w:type="spellEnd"/>
    <w:r w:rsidR="00604B97">
      <w:rPr>
        <w:rStyle w:val="Nmerodepgina"/>
        <w:b/>
        <w:snapToGrid w:val="0"/>
        <w:sz w:val="20"/>
        <w:lang w:val="es-ES_tradnl"/>
      </w:rPr>
      <w:t>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14C0F4" w14:textId="77777777" w:rsidR="00E21EE4" w:rsidRDefault="00E21EE4" w:rsidP="00E45455">
      <w:pPr>
        <w:spacing w:after="0" w:line="240" w:lineRule="auto"/>
      </w:pPr>
      <w:r>
        <w:separator/>
      </w:r>
    </w:p>
  </w:footnote>
  <w:footnote w:type="continuationSeparator" w:id="0">
    <w:p w14:paraId="6AA2B94D" w14:textId="77777777" w:rsidR="00E21EE4" w:rsidRDefault="00E21EE4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1954E" w14:textId="4B894770" w:rsidR="006B66B9" w:rsidRPr="006B66B9" w:rsidRDefault="008A004F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 wp14:anchorId="26A6989C" wp14:editId="2C9F5D9C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proofErr w:type="spellStart"/>
    <w:r w:rsidR="00380055">
      <w:rPr>
        <w:rFonts w:eastAsia="Times New Roman"/>
        <w:sz w:val="20"/>
        <w:szCs w:val="20"/>
        <w:lang w:eastAsia="ar-SA"/>
      </w:rPr>
      <w:t>Reparacion</w:t>
    </w:r>
    <w:proofErr w:type="spellEnd"/>
    <w:r w:rsidR="00380055">
      <w:rPr>
        <w:rFonts w:eastAsia="Times New Roman"/>
        <w:sz w:val="20"/>
        <w:szCs w:val="20"/>
        <w:lang w:eastAsia="ar-SA"/>
      </w:rPr>
      <w:t xml:space="preserve"> de Celulares</w:t>
    </w:r>
    <w:r w:rsidR="006B66B9" w:rsidRPr="006B66B9">
      <w:rPr>
        <w:rFonts w:eastAsia="Times New Roman"/>
        <w:sz w:val="20"/>
        <w:szCs w:val="20"/>
        <w:lang w:eastAsia="ar-SA"/>
      </w:rPr>
      <w:t xml:space="preserve">     </w:t>
    </w:r>
  </w:p>
  <w:p w14:paraId="3B598BDB" w14:textId="089A872E" w:rsidR="006B66B9" w:rsidRPr="006B66B9" w:rsidRDefault="008A004F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0396F23" wp14:editId="43FD75AB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2105232047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FA21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380055">
      <w:rPr>
        <w:rFonts w:eastAsia="Times New Roman"/>
        <w:sz w:val="20"/>
        <w:szCs w:val="20"/>
        <w:lang w:eastAsia="ar-SA"/>
      </w:rPr>
      <w:t>1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</w:p>
  <w:p w14:paraId="75572513" w14:textId="77777777" w:rsidR="006B66B9" w:rsidRPr="006B66B9" w:rsidRDefault="006B66B9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2B3645E9" w14:textId="0F845DCA" w:rsidR="005206DA" w:rsidRPr="006B66B9" w:rsidRDefault="00891D30" w:rsidP="006B66B9">
    <w:pPr>
      <w:pStyle w:val="Encabezado"/>
      <w:jc w:val="right"/>
      <w:rPr>
        <w:sz w:val="20"/>
        <w:szCs w:val="20"/>
      </w:rPr>
    </w:pPr>
    <w:r>
      <w:tab/>
    </w:r>
    <w:r>
      <w:tab/>
    </w:r>
    <w:r w:rsidR="0083363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0A32BF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E01A0A"/>
    <w:multiLevelType w:val="hybridMultilevel"/>
    <w:tmpl w:val="3AF2AE7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AF1D47"/>
    <w:multiLevelType w:val="hybridMultilevel"/>
    <w:tmpl w:val="BF188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3562C"/>
    <w:multiLevelType w:val="multilevel"/>
    <w:tmpl w:val="2910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72A9A"/>
    <w:multiLevelType w:val="multilevel"/>
    <w:tmpl w:val="17EA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448D7"/>
    <w:multiLevelType w:val="multilevel"/>
    <w:tmpl w:val="6F2EB9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0C1269"/>
    <w:multiLevelType w:val="hybridMultilevel"/>
    <w:tmpl w:val="E8964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5699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0DD2849"/>
    <w:multiLevelType w:val="hybridMultilevel"/>
    <w:tmpl w:val="DCA2EEA0"/>
    <w:lvl w:ilvl="0" w:tplc="2F066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C588F"/>
    <w:multiLevelType w:val="hybridMultilevel"/>
    <w:tmpl w:val="60586DB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000000F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6E0C67"/>
    <w:multiLevelType w:val="multilevel"/>
    <w:tmpl w:val="F80A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D7040D"/>
    <w:multiLevelType w:val="hybridMultilevel"/>
    <w:tmpl w:val="2BC0E7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D644653"/>
    <w:multiLevelType w:val="hybridMultilevel"/>
    <w:tmpl w:val="CFD49E40"/>
    <w:lvl w:ilvl="0" w:tplc="0C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234E2C24"/>
    <w:multiLevelType w:val="multilevel"/>
    <w:tmpl w:val="23CA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644E13"/>
    <w:multiLevelType w:val="hybridMultilevel"/>
    <w:tmpl w:val="976C96DA"/>
    <w:lvl w:ilvl="0" w:tplc="8BCA61D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D00295"/>
    <w:multiLevelType w:val="hybridMultilevel"/>
    <w:tmpl w:val="5D2CD23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1F45E2"/>
    <w:multiLevelType w:val="multilevel"/>
    <w:tmpl w:val="7F14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F57BE3"/>
    <w:multiLevelType w:val="hybridMultilevel"/>
    <w:tmpl w:val="30742A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E9AFA32">
      <w:start w:val="4"/>
      <w:numFmt w:val="bullet"/>
      <w:lvlText w:val="-"/>
      <w:lvlJc w:val="left"/>
      <w:pPr>
        <w:ind w:left="1800" w:hanging="360"/>
      </w:pPr>
      <w:rPr>
        <w:rFonts w:ascii="Calibri" w:eastAsia="Times New Roman" w:hAnsi="Calibri" w:cs="Arial Narro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FB86E3F"/>
    <w:multiLevelType w:val="multilevel"/>
    <w:tmpl w:val="6D2A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FD2D20"/>
    <w:multiLevelType w:val="multilevel"/>
    <w:tmpl w:val="DDE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272C4A"/>
    <w:multiLevelType w:val="hybridMultilevel"/>
    <w:tmpl w:val="7A86F5A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F77CF1"/>
    <w:multiLevelType w:val="multilevel"/>
    <w:tmpl w:val="FD58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9F7A36"/>
    <w:multiLevelType w:val="multilevel"/>
    <w:tmpl w:val="65B4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5" w15:restartNumberingAfterBreak="0">
    <w:nsid w:val="3775497D"/>
    <w:multiLevelType w:val="hybridMultilevel"/>
    <w:tmpl w:val="173EF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CC1E7D"/>
    <w:multiLevelType w:val="hybridMultilevel"/>
    <w:tmpl w:val="9D28AC68"/>
    <w:lvl w:ilvl="0" w:tplc="C10EF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620D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743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C48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423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EF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262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780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6C7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C293B82"/>
    <w:multiLevelType w:val="hybridMultilevel"/>
    <w:tmpl w:val="C21419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0C7734"/>
    <w:multiLevelType w:val="multilevel"/>
    <w:tmpl w:val="D596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613693"/>
    <w:multiLevelType w:val="hybridMultilevel"/>
    <w:tmpl w:val="F5E4E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B10F4E"/>
    <w:multiLevelType w:val="multilevel"/>
    <w:tmpl w:val="BEFA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8F19B0"/>
    <w:multiLevelType w:val="hybridMultilevel"/>
    <w:tmpl w:val="5D34FC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1A691A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61210B"/>
    <w:multiLevelType w:val="hybridMultilevel"/>
    <w:tmpl w:val="10F4B16C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3A77E7"/>
    <w:multiLevelType w:val="hybridMultilevel"/>
    <w:tmpl w:val="6C48733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5" w15:restartNumberingAfterBreak="0">
    <w:nsid w:val="58E050D4"/>
    <w:multiLevelType w:val="hybridMultilevel"/>
    <w:tmpl w:val="137A9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357D66"/>
    <w:multiLevelType w:val="hybridMultilevel"/>
    <w:tmpl w:val="098C8F6C"/>
    <w:lvl w:ilvl="0" w:tplc="0C0A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37" w15:restartNumberingAfterBreak="0">
    <w:nsid w:val="5C782167"/>
    <w:multiLevelType w:val="hybridMultilevel"/>
    <w:tmpl w:val="6AEE83A6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E8764A"/>
    <w:multiLevelType w:val="multilevel"/>
    <w:tmpl w:val="9DDC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482D9B"/>
    <w:multiLevelType w:val="multilevel"/>
    <w:tmpl w:val="9CD4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2605D5"/>
    <w:multiLevelType w:val="hybridMultilevel"/>
    <w:tmpl w:val="EEFCD1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427258"/>
    <w:multiLevelType w:val="multilevel"/>
    <w:tmpl w:val="E8FE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221FDC"/>
    <w:multiLevelType w:val="hybridMultilevel"/>
    <w:tmpl w:val="EA2E8D0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CA2558"/>
    <w:multiLevelType w:val="multilevel"/>
    <w:tmpl w:val="AE74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C24613"/>
    <w:multiLevelType w:val="hybridMultilevel"/>
    <w:tmpl w:val="5546E4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7C7359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7622F9"/>
    <w:multiLevelType w:val="hybridMultilevel"/>
    <w:tmpl w:val="DB061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8222B3B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EC719A7"/>
    <w:multiLevelType w:val="hybridMultilevel"/>
    <w:tmpl w:val="CB483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C84D94"/>
    <w:multiLevelType w:val="multilevel"/>
    <w:tmpl w:val="F654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D074F6"/>
    <w:multiLevelType w:val="hybridMultilevel"/>
    <w:tmpl w:val="963AAC2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D12011"/>
    <w:multiLevelType w:val="hybridMultilevel"/>
    <w:tmpl w:val="B0CE6FF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E2815EA"/>
    <w:multiLevelType w:val="hybridMultilevel"/>
    <w:tmpl w:val="B556312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796198">
    <w:abstractNumId w:val="3"/>
  </w:num>
  <w:num w:numId="2" w16cid:durableId="802502809">
    <w:abstractNumId w:val="15"/>
  </w:num>
  <w:num w:numId="3" w16cid:durableId="254287104">
    <w:abstractNumId w:val="8"/>
  </w:num>
  <w:num w:numId="4" w16cid:durableId="1261179746">
    <w:abstractNumId w:val="20"/>
  </w:num>
  <w:num w:numId="5" w16cid:durableId="1328099293">
    <w:abstractNumId w:val="13"/>
  </w:num>
  <w:num w:numId="6" w16cid:durableId="1894265753">
    <w:abstractNumId w:val="27"/>
  </w:num>
  <w:num w:numId="7" w16cid:durableId="1042902138">
    <w:abstractNumId w:val="32"/>
  </w:num>
  <w:num w:numId="8" w16cid:durableId="1201431025">
    <w:abstractNumId w:val="44"/>
  </w:num>
  <w:num w:numId="9" w16cid:durableId="572545183">
    <w:abstractNumId w:val="45"/>
  </w:num>
  <w:num w:numId="10" w16cid:durableId="231165190">
    <w:abstractNumId w:val="46"/>
  </w:num>
  <w:num w:numId="11" w16cid:durableId="671762661">
    <w:abstractNumId w:val="9"/>
  </w:num>
  <w:num w:numId="12" w16cid:durableId="997002313">
    <w:abstractNumId w:val="7"/>
  </w:num>
  <w:num w:numId="13" w16cid:durableId="86073671">
    <w:abstractNumId w:val="36"/>
  </w:num>
  <w:num w:numId="14" w16cid:durableId="725377846">
    <w:abstractNumId w:val="29"/>
  </w:num>
  <w:num w:numId="15" w16cid:durableId="1350135127">
    <w:abstractNumId w:val="51"/>
  </w:num>
  <w:num w:numId="16" w16cid:durableId="1675179717">
    <w:abstractNumId w:val="35"/>
  </w:num>
  <w:num w:numId="17" w16cid:durableId="1531607898">
    <w:abstractNumId w:val="26"/>
  </w:num>
  <w:num w:numId="18" w16cid:durableId="2026010986">
    <w:abstractNumId w:val="6"/>
  </w:num>
  <w:num w:numId="19" w16cid:durableId="569466685">
    <w:abstractNumId w:val="24"/>
  </w:num>
  <w:num w:numId="20" w16cid:durableId="1700667744">
    <w:abstractNumId w:val="0"/>
  </w:num>
  <w:num w:numId="21" w16cid:durableId="196479437">
    <w:abstractNumId w:val="1"/>
  </w:num>
  <w:num w:numId="22" w16cid:durableId="741485329">
    <w:abstractNumId w:val="12"/>
  </w:num>
  <w:num w:numId="23" w16cid:durableId="1591505898">
    <w:abstractNumId w:val="2"/>
  </w:num>
  <w:num w:numId="24" w16cid:durableId="882985594">
    <w:abstractNumId w:val="10"/>
  </w:num>
  <w:num w:numId="25" w16cid:durableId="1645936968">
    <w:abstractNumId w:val="50"/>
  </w:num>
  <w:num w:numId="26" w16cid:durableId="1379666493">
    <w:abstractNumId w:val="18"/>
  </w:num>
  <w:num w:numId="27" w16cid:durableId="99254201">
    <w:abstractNumId w:val="24"/>
  </w:num>
  <w:num w:numId="28" w16cid:durableId="844978500">
    <w:abstractNumId w:val="24"/>
  </w:num>
  <w:num w:numId="29" w16cid:durableId="1314673793">
    <w:abstractNumId w:val="24"/>
  </w:num>
  <w:num w:numId="30" w16cid:durableId="325788759">
    <w:abstractNumId w:val="25"/>
  </w:num>
  <w:num w:numId="31" w16cid:durableId="1234970865">
    <w:abstractNumId w:val="22"/>
  </w:num>
  <w:num w:numId="32" w16cid:durableId="1636372748">
    <w:abstractNumId w:val="28"/>
  </w:num>
  <w:num w:numId="33" w16cid:durableId="443161022">
    <w:abstractNumId w:val="11"/>
  </w:num>
  <w:num w:numId="34" w16cid:durableId="840464381">
    <w:abstractNumId w:val="30"/>
  </w:num>
  <w:num w:numId="35" w16cid:durableId="1867795346">
    <w:abstractNumId w:val="19"/>
  </w:num>
  <w:num w:numId="36" w16cid:durableId="1553813205">
    <w:abstractNumId w:val="41"/>
  </w:num>
  <w:num w:numId="37" w16cid:durableId="2006350952">
    <w:abstractNumId w:val="5"/>
  </w:num>
  <w:num w:numId="38" w16cid:durableId="12148007">
    <w:abstractNumId w:val="33"/>
  </w:num>
  <w:num w:numId="39" w16cid:durableId="1920407275">
    <w:abstractNumId w:val="37"/>
  </w:num>
  <w:num w:numId="40" w16cid:durableId="2094156321">
    <w:abstractNumId w:val="43"/>
  </w:num>
  <w:num w:numId="41" w16cid:durableId="375011563">
    <w:abstractNumId w:val="14"/>
  </w:num>
  <w:num w:numId="42" w16cid:durableId="1428306178">
    <w:abstractNumId w:val="23"/>
  </w:num>
  <w:num w:numId="43" w16cid:durableId="1244145527">
    <w:abstractNumId w:val="38"/>
  </w:num>
  <w:num w:numId="44" w16cid:durableId="940917576">
    <w:abstractNumId w:val="17"/>
  </w:num>
  <w:num w:numId="45" w16cid:durableId="1449426881">
    <w:abstractNumId w:val="48"/>
  </w:num>
  <w:num w:numId="46" w16cid:durableId="1904169961">
    <w:abstractNumId w:val="39"/>
  </w:num>
  <w:num w:numId="47" w16cid:durableId="1300375701">
    <w:abstractNumId w:val="4"/>
  </w:num>
  <w:num w:numId="48" w16cid:durableId="86081311">
    <w:abstractNumId w:val="47"/>
  </w:num>
  <w:num w:numId="49" w16cid:durableId="545221305">
    <w:abstractNumId w:val="34"/>
  </w:num>
  <w:num w:numId="50" w16cid:durableId="148986103">
    <w:abstractNumId w:val="40"/>
  </w:num>
  <w:num w:numId="51" w16cid:durableId="997996529">
    <w:abstractNumId w:val="31"/>
  </w:num>
  <w:num w:numId="52" w16cid:durableId="1583102835">
    <w:abstractNumId w:val="42"/>
  </w:num>
  <w:num w:numId="53" w16cid:durableId="1943493265">
    <w:abstractNumId w:val="21"/>
  </w:num>
  <w:num w:numId="54" w16cid:durableId="563294278">
    <w:abstractNumId w:val="16"/>
  </w:num>
  <w:num w:numId="55" w16cid:durableId="929192692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4F"/>
    <w:rsid w:val="000366A6"/>
    <w:rsid w:val="000367FB"/>
    <w:rsid w:val="00052AC7"/>
    <w:rsid w:val="00056B20"/>
    <w:rsid w:val="00061AFB"/>
    <w:rsid w:val="0008481F"/>
    <w:rsid w:val="00085C9A"/>
    <w:rsid w:val="000878BF"/>
    <w:rsid w:val="00091F1C"/>
    <w:rsid w:val="00096EB8"/>
    <w:rsid w:val="000B0EBF"/>
    <w:rsid w:val="000B5059"/>
    <w:rsid w:val="000E7E31"/>
    <w:rsid w:val="000F624B"/>
    <w:rsid w:val="00113EC8"/>
    <w:rsid w:val="00124FFC"/>
    <w:rsid w:val="00143C40"/>
    <w:rsid w:val="00143C84"/>
    <w:rsid w:val="001539C2"/>
    <w:rsid w:val="00156802"/>
    <w:rsid w:val="00160F9A"/>
    <w:rsid w:val="001757EF"/>
    <w:rsid w:val="00185799"/>
    <w:rsid w:val="00197FFC"/>
    <w:rsid w:val="001B2A73"/>
    <w:rsid w:val="001C0502"/>
    <w:rsid w:val="001D665B"/>
    <w:rsid w:val="001E35D2"/>
    <w:rsid w:val="001E6609"/>
    <w:rsid w:val="001E7049"/>
    <w:rsid w:val="00202347"/>
    <w:rsid w:val="00202B84"/>
    <w:rsid w:val="002122D5"/>
    <w:rsid w:val="00223C8D"/>
    <w:rsid w:val="00232234"/>
    <w:rsid w:val="002350C9"/>
    <w:rsid w:val="002537F3"/>
    <w:rsid w:val="0026791B"/>
    <w:rsid w:val="0027184A"/>
    <w:rsid w:val="00271E5D"/>
    <w:rsid w:val="00283781"/>
    <w:rsid w:val="002841CD"/>
    <w:rsid w:val="002902DF"/>
    <w:rsid w:val="002914D3"/>
    <w:rsid w:val="0029753F"/>
    <w:rsid w:val="002B06D8"/>
    <w:rsid w:val="002C33EF"/>
    <w:rsid w:val="002D1748"/>
    <w:rsid w:val="002D5DBA"/>
    <w:rsid w:val="002E2A3F"/>
    <w:rsid w:val="002E58F7"/>
    <w:rsid w:val="00302012"/>
    <w:rsid w:val="0030730B"/>
    <w:rsid w:val="003156C7"/>
    <w:rsid w:val="00335709"/>
    <w:rsid w:val="003511E2"/>
    <w:rsid w:val="00365726"/>
    <w:rsid w:val="00367881"/>
    <w:rsid w:val="003708B3"/>
    <w:rsid w:val="003711B6"/>
    <w:rsid w:val="00380055"/>
    <w:rsid w:val="003B184F"/>
    <w:rsid w:val="003C3B58"/>
    <w:rsid w:val="003E2F6F"/>
    <w:rsid w:val="003F1E57"/>
    <w:rsid w:val="003F7273"/>
    <w:rsid w:val="0041055C"/>
    <w:rsid w:val="004321C1"/>
    <w:rsid w:val="004405E1"/>
    <w:rsid w:val="00447B32"/>
    <w:rsid w:val="0045669B"/>
    <w:rsid w:val="00471D49"/>
    <w:rsid w:val="004833AE"/>
    <w:rsid w:val="00485842"/>
    <w:rsid w:val="004A70AF"/>
    <w:rsid w:val="004A72FC"/>
    <w:rsid w:val="004B3FF8"/>
    <w:rsid w:val="004B5227"/>
    <w:rsid w:val="004C1F48"/>
    <w:rsid w:val="004C3495"/>
    <w:rsid w:val="004C3BA6"/>
    <w:rsid w:val="004C7B5C"/>
    <w:rsid w:val="004D728F"/>
    <w:rsid w:val="004E11F6"/>
    <w:rsid w:val="004E2004"/>
    <w:rsid w:val="004E3AD3"/>
    <w:rsid w:val="004E7441"/>
    <w:rsid w:val="00500A51"/>
    <w:rsid w:val="005030F3"/>
    <w:rsid w:val="00510016"/>
    <w:rsid w:val="00512B83"/>
    <w:rsid w:val="005206DA"/>
    <w:rsid w:val="005254BC"/>
    <w:rsid w:val="00526051"/>
    <w:rsid w:val="0056524F"/>
    <w:rsid w:val="005753EE"/>
    <w:rsid w:val="00576DE8"/>
    <w:rsid w:val="00584D8A"/>
    <w:rsid w:val="005A1D3F"/>
    <w:rsid w:val="005B0BF2"/>
    <w:rsid w:val="005C0016"/>
    <w:rsid w:val="005D1A84"/>
    <w:rsid w:val="005E08DB"/>
    <w:rsid w:val="005F23A9"/>
    <w:rsid w:val="00601953"/>
    <w:rsid w:val="00604B97"/>
    <w:rsid w:val="00616B39"/>
    <w:rsid w:val="00620725"/>
    <w:rsid w:val="00625118"/>
    <w:rsid w:val="0063368E"/>
    <w:rsid w:val="00641F07"/>
    <w:rsid w:val="00644500"/>
    <w:rsid w:val="00660730"/>
    <w:rsid w:val="006664A2"/>
    <w:rsid w:val="00675991"/>
    <w:rsid w:val="006B1F09"/>
    <w:rsid w:val="006B66B9"/>
    <w:rsid w:val="006D099D"/>
    <w:rsid w:val="00702CCA"/>
    <w:rsid w:val="00711199"/>
    <w:rsid w:val="00712D96"/>
    <w:rsid w:val="0071372D"/>
    <w:rsid w:val="00724BE7"/>
    <w:rsid w:val="0073148D"/>
    <w:rsid w:val="00743806"/>
    <w:rsid w:val="0076053B"/>
    <w:rsid w:val="00775913"/>
    <w:rsid w:val="00792FB6"/>
    <w:rsid w:val="00796ABB"/>
    <w:rsid w:val="007B5F67"/>
    <w:rsid w:val="007D2C57"/>
    <w:rsid w:val="00833634"/>
    <w:rsid w:val="00841F13"/>
    <w:rsid w:val="008457DA"/>
    <w:rsid w:val="00850DA0"/>
    <w:rsid w:val="00856A28"/>
    <w:rsid w:val="008722F0"/>
    <w:rsid w:val="008865D5"/>
    <w:rsid w:val="00891D30"/>
    <w:rsid w:val="0089398B"/>
    <w:rsid w:val="008A004F"/>
    <w:rsid w:val="008B0C13"/>
    <w:rsid w:val="008C4B72"/>
    <w:rsid w:val="008D0AD0"/>
    <w:rsid w:val="008E08CE"/>
    <w:rsid w:val="008E4E6E"/>
    <w:rsid w:val="008E6F61"/>
    <w:rsid w:val="008F1D86"/>
    <w:rsid w:val="008F5F84"/>
    <w:rsid w:val="00907666"/>
    <w:rsid w:val="009247FB"/>
    <w:rsid w:val="00942041"/>
    <w:rsid w:val="00943C25"/>
    <w:rsid w:val="00951221"/>
    <w:rsid w:val="00951BB8"/>
    <w:rsid w:val="00966135"/>
    <w:rsid w:val="009669C8"/>
    <w:rsid w:val="00971569"/>
    <w:rsid w:val="00971C4E"/>
    <w:rsid w:val="00983E27"/>
    <w:rsid w:val="009951AE"/>
    <w:rsid w:val="009D421A"/>
    <w:rsid w:val="009D67B6"/>
    <w:rsid w:val="009E3E0C"/>
    <w:rsid w:val="009E53D1"/>
    <w:rsid w:val="009F3B71"/>
    <w:rsid w:val="00A03EC0"/>
    <w:rsid w:val="00A051F5"/>
    <w:rsid w:val="00A23CA0"/>
    <w:rsid w:val="00A262E1"/>
    <w:rsid w:val="00A46BB1"/>
    <w:rsid w:val="00A542F4"/>
    <w:rsid w:val="00A6544E"/>
    <w:rsid w:val="00A91FD9"/>
    <w:rsid w:val="00AA3C8F"/>
    <w:rsid w:val="00AB304D"/>
    <w:rsid w:val="00AE0B4B"/>
    <w:rsid w:val="00AE45C1"/>
    <w:rsid w:val="00AE6717"/>
    <w:rsid w:val="00AF28BD"/>
    <w:rsid w:val="00AF2AF5"/>
    <w:rsid w:val="00B151D3"/>
    <w:rsid w:val="00B210F7"/>
    <w:rsid w:val="00B2282F"/>
    <w:rsid w:val="00B43F93"/>
    <w:rsid w:val="00B460E6"/>
    <w:rsid w:val="00B562B4"/>
    <w:rsid w:val="00BD2C9A"/>
    <w:rsid w:val="00BD7DED"/>
    <w:rsid w:val="00C40547"/>
    <w:rsid w:val="00C45305"/>
    <w:rsid w:val="00C54623"/>
    <w:rsid w:val="00C54BBF"/>
    <w:rsid w:val="00C65E76"/>
    <w:rsid w:val="00C70B59"/>
    <w:rsid w:val="00C81561"/>
    <w:rsid w:val="00C8158B"/>
    <w:rsid w:val="00C863B9"/>
    <w:rsid w:val="00C93B5D"/>
    <w:rsid w:val="00C96124"/>
    <w:rsid w:val="00CB71D4"/>
    <w:rsid w:val="00CB7C9E"/>
    <w:rsid w:val="00CC4012"/>
    <w:rsid w:val="00CC641D"/>
    <w:rsid w:val="00CD6DFF"/>
    <w:rsid w:val="00CE051B"/>
    <w:rsid w:val="00CE1361"/>
    <w:rsid w:val="00CE5132"/>
    <w:rsid w:val="00CF001D"/>
    <w:rsid w:val="00D1112C"/>
    <w:rsid w:val="00D21989"/>
    <w:rsid w:val="00D22AAC"/>
    <w:rsid w:val="00D271A0"/>
    <w:rsid w:val="00D34B55"/>
    <w:rsid w:val="00D52150"/>
    <w:rsid w:val="00D66948"/>
    <w:rsid w:val="00D6701E"/>
    <w:rsid w:val="00D67C7A"/>
    <w:rsid w:val="00D76995"/>
    <w:rsid w:val="00D76EDA"/>
    <w:rsid w:val="00D87F8F"/>
    <w:rsid w:val="00D91651"/>
    <w:rsid w:val="00D92277"/>
    <w:rsid w:val="00DA14A7"/>
    <w:rsid w:val="00DB0C18"/>
    <w:rsid w:val="00DB2A82"/>
    <w:rsid w:val="00DD2C95"/>
    <w:rsid w:val="00DE4088"/>
    <w:rsid w:val="00DF2088"/>
    <w:rsid w:val="00DF68E0"/>
    <w:rsid w:val="00E11461"/>
    <w:rsid w:val="00E21EE4"/>
    <w:rsid w:val="00E373E7"/>
    <w:rsid w:val="00E43B6C"/>
    <w:rsid w:val="00E45455"/>
    <w:rsid w:val="00E52767"/>
    <w:rsid w:val="00E61981"/>
    <w:rsid w:val="00E6602D"/>
    <w:rsid w:val="00E73506"/>
    <w:rsid w:val="00E95B37"/>
    <w:rsid w:val="00ED2C98"/>
    <w:rsid w:val="00ED3AD4"/>
    <w:rsid w:val="00EE34B7"/>
    <w:rsid w:val="00EE4354"/>
    <w:rsid w:val="00EF450F"/>
    <w:rsid w:val="00EF74DB"/>
    <w:rsid w:val="00F02FC2"/>
    <w:rsid w:val="00F059B9"/>
    <w:rsid w:val="00F10A43"/>
    <w:rsid w:val="00F20E74"/>
    <w:rsid w:val="00F25E0C"/>
    <w:rsid w:val="00F25E3F"/>
    <w:rsid w:val="00F32F3B"/>
    <w:rsid w:val="00F46FCB"/>
    <w:rsid w:val="00F50F13"/>
    <w:rsid w:val="00F613D5"/>
    <w:rsid w:val="00F734DD"/>
    <w:rsid w:val="00F81143"/>
    <w:rsid w:val="00F87952"/>
    <w:rsid w:val="00F93487"/>
    <w:rsid w:val="00F94683"/>
    <w:rsid w:val="00F9521E"/>
    <w:rsid w:val="00F970F4"/>
    <w:rsid w:val="00FA1E80"/>
    <w:rsid w:val="00FB1F9B"/>
    <w:rsid w:val="00FC2B09"/>
    <w:rsid w:val="00FC775C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1B70A"/>
  <w15:chartTrackingRefBased/>
  <w15:docId w15:val="{CD48A1C6-79AE-4428-B62A-1CC72EB50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9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 w:cs="Times New Roman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0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8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antha\OneDrive%20-%20Universidad%20de%20Guayaquil\Sexto%20Semestre\Primer%20Parcial\Construcci&#243;n%20de%20Software\Bitacoras\FRPB-CSO-PLANTILLA-BITACOR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FRPB-CSO-PLANTILLA-BITACORA</Template>
  <TotalTime>0</TotalTime>
  <Pages>2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Samantha</dc:creator>
  <cp:keywords/>
  <cp:lastModifiedBy>ANGELICA SAMANTA MENDOZA MEDINA</cp:lastModifiedBy>
  <cp:revision>2</cp:revision>
  <dcterms:created xsi:type="dcterms:W3CDTF">2024-11-20T21:45:00Z</dcterms:created>
  <dcterms:modified xsi:type="dcterms:W3CDTF">2024-11-20T21:45:00Z</dcterms:modified>
</cp:coreProperties>
</file>